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55874" w14:textId="77777777" w:rsidR="00CC3F88" w:rsidRDefault="00CC3F88">
      <w:pPr>
        <w:rPr>
          <w:b/>
          <w:bCs/>
          <w:sz w:val="32"/>
          <w:szCs w:val="32"/>
        </w:rPr>
      </w:pPr>
    </w:p>
    <w:p w14:paraId="16D88D06" w14:textId="342F0034" w:rsidR="00CC3F88" w:rsidRDefault="00CC3F88">
      <w:pPr>
        <w:rPr>
          <w:b/>
          <w:bCs/>
          <w:sz w:val="20"/>
          <w:szCs w:val="20"/>
        </w:rPr>
      </w:pPr>
    </w:p>
    <w:p w14:paraId="792B2ED6" w14:textId="77777777" w:rsidR="00CC3F88" w:rsidRDefault="00CC3F88">
      <w:pPr>
        <w:rPr>
          <w:b/>
          <w:bCs/>
          <w:caps/>
          <w:sz w:val="28"/>
          <w:szCs w:val="28"/>
        </w:rPr>
      </w:pPr>
    </w:p>
    <w:p w14:paraId="08B0B4EB" w14:textId="77777777" w:rsidR="00CC3F88" w:rsidRDefault="00CC3F88">
      <w:pPr>
        <w:rPr>
          <w:b/>
          <w:bCs/>
          <w:caps/>
          <w:sz w:val="28"/>
          <w:szCs w:val="28"/>
        </w:rPr>
      </w:pPr>
    </w:p>
    <w:p w14:paraId="7E194182" w14:textId="77777777" w:rsidR="00CC3F88" w:rsidRDefault="00CC3F88">
      <w:pPr>
        <w:rPr>
          <w:b/>
          <w:bCs/>
          <w:caps/>
          <w:sz w:val="28"/>
          <w:szCs w:val="28"/>
        </w:rPr>
      </w:pPr>
    </w:p>
    <w:p w14:paraId="29F30387" w14:textId="77777777" w:rsidR="00CC3F88" w:rsidRDefault="00CC3F88">
      <w:pPr>
        <w:rPr>
          <w:b/>
          <w:bCs/>
          <w:caps/>
          <w:sz w:val="28"/>
          <w:szCs w:val="28"/>
        </w:rPr>
      </w:pPr>
    </w:p>
    <w:p w14:paraId="6ADB09B6" w14:textId="77777777" w:rsidR="00CC3F88" w:rsidRDefault="00CC3F88">
      <w:pPr>
        <w:rPr>
          <w:b/>
          <w:bCs/>
          <w:caps/>
          <w:sz w:val="28"/>
          <w:szCs w:val="28"/>
        </w:rPr>
      </w:pPr>
    </w:p>
    <w:p w14:paraId="701089BE" w14:textId="77777777" w:rsidR="00CC3F88" w:rsidRDefault="00CC3F88">
      <w:pPr>
        <w:rPr>
          <w:b/>
          <w:bCs/>
          <w:caps/>
          <w:sz w:val="28"/>
          <w:szCs w:val="28"/>
        </w:rPr>
      </w:pPr>
    </w:p>
    <w:p w14:paraId="45813D54" w14:textId="77777777" w:rsidR="00CC3F88" w:rsidRDefault="00CC3F88">
      <w:pPr>
        <w:rPr>
          <w:b/>
          <w:bCs/>
          <w:caps/>
          <w:sz w:val="28"/>
          <w:szCs w:val="28"/>
        </w:rPr>
      </w:pPr>
    </w:p>
    <w:p w14:paraId="0A1A8A5F" w14:textId="77777777" w:rsidR="00CC3F88" w:rsidRDefault="00CC3F88">
      <w:pPr>
        <w:rPr>
          <w:b/>
          <w:bCs/>
          <w:caps/>
          <w:sz w:val="28"/>
          <w:szCs w:val="28"/>
        </w:rPr>
      </w:pPr>
    </w:p>
    <w:p w14:paraId="373B2399" w14:textId="77777777" w:rsidR="00CC3F88" w:rsidRDefault="00CC3F88">
      <w:pPr>
        <w:rPr>
          <w:b/>
          <w:bCs/>
          <w:caps/>
          <w:sz w:val="28"/>
          <w:szCs w:val="28"/>
        </w:rPr>
      </w:pPr>
    </w:p>
    <w:p w14:paraId="72D16A30" w14:textId="77777777" w:rsidR="00CC3F88" w:rsidRDefault="00CC3F88">
      <w:pPr>
        <w:rPr>
          <w:b/>
          <w:bCs/>
          <w:caps/>
          <w:sz w:val="28"/>
          <w:szCs w:val="28"/>
        </w:rPr>
      </w:pPr>
    </w:p>
    <w:p w14:paraId="66E3A9D2" w14:textId="77777777" w:rsidR="00CC3F88" w:rsidRDefault="00CC3F88">
      <w:pPr>
        <w:rPr>
          <w:b/>
          <w:bCs/>
          <w:caps/>
          <w:sz w:val="28"/>
          <w:szCs w:val="28"/>
        </w:rPr>
      </w:pPr>
    </w:p>
    <w:p w14:paraId="46F6DD31" w14:textId="77777777" w:rsidR="00CC3F88" w:rsidRDefault="00CC3F88">
      <w:pPr>
        <w:rPr>
          <w:b/>
          <w:bCs/>
          <w:caps/>
          <w:sz w:val="28"/>
          <w:szCs w:val="28"/>
        </w:rPr>
      </w:pPr>
    </w:p>
    <w:p w14:paraId="07907CF7" w14:textId="77777777" w:rsidR="00CC3F88" w:rsidRDefault="00CC3F88">
      <w:pPr>
        <w:rPr>
          <w:b/>
          <w:bCs/>
          <w:caps/>
          <w:sz w:val="28"/>
          <w:szCs w:val="28"/>
        </w:rPr>
      </w:pPr>
    </w:p>
    <w:p w14:paraId="4D16D33E" w14:textId="77777777" w:rsidR="00CC3F88" w:rsidRDefault="00CC3F88">
      <w:pPr>
        <w:rPr>
          <w:b/>
          <w:bCs/>
          <w:caps/>
          <w:sz w:val="28"/>
          <w:szCs w:val="28"/>
        </w:rPr>
      </w:pPr>
    </w:p>
    <w:p w14:paraId="7FB2BE3F" w14:textId="77777777" w:rsidR="00CC3F88" w:rsidRDefault="00CC3F88">
      <w:pPr>
        <w:rPr>
          <w:b/>
          <w:bCs/>
          <w:caps/>
          <w:sz w:val="28"/>
          <w:szCs w:val="28"/>
        </w:rPr>
      </w:pPr>
    </w:p>
    <w:p w14:paraId="429A7F1A" w14:textId="561E2378" w:rsidR="00CC3F88" w:rsidRDefault="00A87F25">
      <w:pPr>
        <w:jc w:val="center"/>
        <w:rPr>
          <w:b/>
          <w:bCs/>
          <w:caps/>
          <w:sz w:val="28"/>
          <w:szCs w:val="28"/>
        </w:rPr>
      </w:pPr>
      <w:r w:rsidRPr="00A87F25">
        <w:rPr>
          <w:b/>
          <w:bCs/>
          <w:caps/>
          <w:sz w:val="32"/>
        </w:rPr>
        <w:t>Программа определения углов прямоугольников</w:t>
      </w:r>
    </w:p>
    <w:p w14:paraId="3C0AE8CE" w14:textId="77777777" w:rsidR="00CC3F88" w:rsidRDefault="00CC3F88">
      <w:pPr>
        <w:jc w:val="center"/>
        <w:rPr>
          <w:b/>
          <w:bCs/>
          <w:caps/>
          <w:sz w:val="28"/>
          <w:szCs w:val="28"/>
        </w:rPr>
      </w:pPr>
    </w:p>
    <w:p w14:paraId="0991F0F2" w14:textId="44CAED79" w:rsidR="00CC3F88" w:rsidRDefault="00894AFC"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 xml:space="preserve"> Техническое задание</w:t>
      </w:r>
    </w:p>
    <w:p w14:paraId="3ED519AE" w14:textId="77777777" w:rsidR="00CC3F88" w:rsidRDefault="00CC3F88">
      <w:pPr>
        <w:jc w:val="center"/>
        <w:rPr>
          <w:b/>
          <w:bCs/>
          <w:sz w:val="36"/>
          <w:szCs w:val="36"/>
        </w:rPr>
      </w:pPr>
    </w:p>
    <w:p w14:paraId="3439C21B" w14:textId="77777777" w:rsidR="00CC3F88" w:rsidRDefault="00CC3F88">
      <w:pPr>
        <w:jc w:val="center"/>
        <w:rPr>
          <w:b/>
          <w:bCs/>
          <w:caps/>
          <w:sz w:val="36"/>
        </w:rPr>
      </w:pPr>
    </w:p>
    <w:p w14:paraId="0C8B9C67" w14:textId="77777777" w:rsidR="00A87F25" w:rsidRDefault="00A87F25" w:rsidP="00A87F25">
      <w:pPr>
        <w:rPr>
          <w:b/>
          <w:bCs/>
          <w:sz w:val="28"/>
          <w:szCs w:val="28"/>
        </w:rPr>
        <w:sectPr w:rsidR="00A87F25">
          <w:footerReference w:type="first" r:id="rId7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1609F24" w14:textId="70F9FB7D" w:rsidR="00CC3F88" w:rsidRPr="00A87F25" w:rsidRDefault="00894AFC" w:rsidP="00A87F25">
      <w:pPr>
        <w:pStyle w:val="1"/>
        <w:numPr>
          <w:ilvl w:val="0"/>
          <w:numId w:val="0"/>
        </w:numPr>
        <w:jc w:val="left"/>
        <w:rPr>
          <w:b w:val="0"/>
          <w:bCs w:val="0"/>
        </w:rPr>
      </w:pPr>
      <w:bookmarkStart w:id="0" w:name="_Toc119204104"/>
      <w:r w:rsidRPr="00F91DF9">
        <w:rPr>
          <w:caps/>
          <w:sz w:val="24"/>
          <w:szCs w:val="24"/>
        </w:rPr>
        <w:lastRenderedPageBreak/>
        <w:t>Введение</w:t>
      </w:r>
      <w:bookmarkEnd w:id="0"/>
    </w:p>
    <w:p w14:paraId="22C61F97" w14:textId="77777777" w:rsidR="00CC3F88" w:rsidRPr="00AD5DCE" w:rsidRDefault="00CC3F88">
      <w:pPr>
        <w:rPr>
          <w:sz w:val="22"/>
          <w:szCs w:val="22"/>
        </w:rPr>
      </w:pPr>
    </w:p>
    <w:p w14:paraId="25B6B2E8" w14:textId="77777777" w:rsidR="00CC3F88" w:rsidRPr="00AD5DCE" w:rsidRDefault="00CC3F88">
      <w:pPr>
        <w:rPr>
          <w:sz w:val="22"/>
          <w:szCs w:val="22"/>
        </w:rPr>
      </w:pPr>
    </w:p>
    <w:p w14:paraId="6CFA39F5" w14:textId="77777777" w:rsidR="00CC3F88" w:rsidRPr="00AD5DCE" w:rsidRDefault="00CC3F88">
      <w:pPr>
        <w:rPr>
          <w:sz w:val="22"/>
          <w:szCs w:val="22"/>
        </w:rPr>
      </w:pPr>
    </w:p>
    <w:p w14:paraId="568E5760" w14:textId="77777777" w:rsidR="00CC3F88" w:rsidRPr="00AD5DCE" w:rsidRDefault="00CC3F88">
      <w:pPr>
        <w:rPr>
          <w:sz w:val="22"/>
          <w:szCs w:val="22"/>
        </w:rPr>
      </w:pPr>
    </w:p>
    <w:p w14:paraId="2DBAE2F4" w14:textId="77777777" w:rsidR="00CC3F88" w:rsidRPr="00F91DF9" w:rsidRDefault="00894AFC">
      <w:pPr>
        <w:pStyle w:val="2"/>
        <w:jc w:val="left"/>
        <w:rPr>
          <w:b/>
          <w:bCs/>
          <w:sz w:val="24"/>
          <w:szCs w:val="24"/>
        </w:rPr>
      </w:pPr>
      <w:bookmarkStart w:id="1" w:name="_Toc119204105"/>
      <w:r w:rsidRPr="00F91DF9">
        <w:rPr>
          <w:b/>
          <w:bCs/>
          <w:sz w:val="24"/>
          <w:szCs w:val="24"/>
        </w:rPr>
        <w:t>Наименование программы</w:t>
      </w:r>
      <w:bookmarkEnd w:id="1"/>
    </w:p>
    <w:p w14:paraId="75A185C0" w14:textId="77777777" w:rsidR="00CC3F88" w:rsidRPr="00AD5DCE" w:rsidRDefault="00CC3F88">
      <w:pPr>
        <w:rPr>
          <w:sz w:val="22"/>
          <w:szCs w:val="22"/>
        </w:rPr>
      </w:pPr>
    </w:p>
    <w:p w14:paraId="50951228" w14:textId="77777777" w:rsidR="00CC3F88" w:rsidRPr="00AD5DCE" w:rsidRDefault="00CC3F88">
      <w:pPr>
        <w:rPr>
          <w:sz w:val="22"/>
          <w:szCs w:val="22"/>
        </w:rPr>
      </w:pPr>
    </w:p>
    <w:p w14:paraId="01E668AB" w14:textId="77777777" w:rsidR="00CC3F88" w:rsidRDefault="00CC3F88">
      <w:pPr>
        <w:rPr>
          <w:sz w:val="22"/>
          <w:szCs w:val="22"/>
        </w:rPr>
      </w:pPr>
    </w:p>
    <w:p w14:paraId="72AB3D40" w14:textId="77777777" w:rsidR="00AD5DCE" w:rsidRPr="00AD5DCE" w:rsidRDefault="00AD5DCE">
      <w:pPr>
        <w:rPr>
          <w:sz w:val="22"/>
          <w:szCs w:val="22"/>
        </w:rPr>
      </w:pPr>
    </w:p>
    <w:p w14:paraId="7F4A1D51" w14:textId="09B9AD63" w:rsidR="00CC3F88" w:rsidRPr="00AD5DCE" w:rsidRDefault="00894AFC">
      <w:pPr>
        <w:ind w:left="576"/>
        <w:rPr>
          <w:sz w:val="22"/>
          <w:szCs w:val="22"/>
        </w:rPr>
      </w:pPr>
      <w:r w:rsidRPr="00AD5DCE">
        <w:rPr>
          <w:color w:val="000000"/>
          <w:spacing w:val="4"/>
          <w:sz w:val="22"/>
          <w:szCs w:val="22"/>
        </w:rPr>
        <w:t>Наименование - «</w:t>
      </w:r>
      <w:bookmarkStart w:id="2" w:name="_Hlk172577449"/>
      <w:r w:rsidR="00AD5DCE" w:rsidRPr="00AD5DCE">
        <w:rPr>
          <w:color w:val="000000"/>
          <w:spacing w:val="4"/>
          <w:sz w:val="22"/>
          <w:szCs w:val="22"/>
        </w:rPr>
        <w:t>Программа определения углов прямоугольников</w:t>
      </w:r>
      <w:bookmarkEnd w:id="2"/>
      <w:r w:rsidRPr="00AD5DCE">
        <w:rPr>
          <w:color w:val="000000"/>
          <w:spacing w:val="4"/>
          <w:sz w:val="22"/>
          <w:szCs w:val="22"/>
        </w:rPr>
        <w:t>».</w:t>
      </w:r>
    </w:p>
    <w:p w14:paraId="5953AB48" w14:textId="77777777" w:rsidR="00CC3F88" w:rsidRPr="00AD5DCE" w:rsidRDefault="00CC3F88">
      <w:pPr>
        <w:rPr>
          <w:sz w:val="22"/>
          <w:szCs w:val="22"/>
        </w:rPr>
      </w:pPr>
    </w:p>
    <w:p w14:paraId="79DEC77D" w14:textId="77777777" w:rsidR="00CC3F88" w:rsidRPr="00AD5DCE" w:rsidRDefault="00CC3F88">
      <w:pPr>
        <w:rPr>
          <w:sz w:val="22"/>
          <w:szCs w:val="22"/>
        </w:rPr>
      </w:pPr>
    </w:p>
    <w:p w14:paraId="7297FA8C" w14:textId="77777777" w:rsidR="00CC3F88" w:rsidRPr="00AD5DCE" w:rsidRDefault="00CC3F88">
      <w:pPr>
        <w:rPr>
          <w:sz w:val="22"/>
          <w:szCs w:val="22"/>
        </w:rPr>
      </w:pPr>
    </w:p>
    <w:p w14:paraId="4B73BBAE" w14:textId="77777777" w:rsidR="00CC3F88" w:rsidRPr="00AD5DCE" w:rsidRDefault="00CC3F88">
      <w:pPr>
        <w:rPr>
          <w:sz w:val="22"/>
          <w:szCs w:val="22"/>
        </w:rPr>
      </w:pPr>
    </w:p>
    <w:p w14:paraId="31F3CE90" w14:textId="77777777" w:rsidR="00CC3F88" w:rsidRPr="00F91DF9" w:rsidRDefault="00894AFC">
      <w:pPr>
        <w:pStyle w:val="2"/>
        <w:jc w:val="left"/>
        <w:rPr>
          <w:b/>
          <w:bCs/>
          <w:sz w:val="24"/>
          <w:szCs w:val="24"/>
        </w:rPr>
      </w:pPr>
      <w:bookmarkStart w:id="3" w:name="_Toc119204106"/>
      <w:r w:rsidRPr="00F91DF9">
        <w:rPr>
          <w:b/>
          <w:bCs/>
          <w:sz w:val="24"/>
          <w:szCs w:val="24"/>
        </w:rPr>
        <w:t>Краткая характеристика области применения программы</w:t>
      </w:r>
      <w:bookmarkEnd w:id="3"/>
    </w:p>
    <w:p w14:paraId="714847AC" w14:textId="77777777" w:rsidR="00CC3F88" w:rsidRPr="00AD5DCE" w:rsidRDefault="00CC3F88">
      <w:pPr>
        <w:rPr>
          <w:sz w:val="22"/>
          <w:szCs w:val="22"/>
        </w:rPr>
      </w:pPr>
    </w:p>
    <w:p w14:paraId="7CF277C2" w14:textId="77777777" w:rsidR="00CC3F88" w:rsidRPr="00AD5DCE" w:rsidRDefault="00CC3F88">
      <w:pPr>
        <w:rPr>
          <w:sz w:val="22"/>
          <w:szCs w:val="22"/>
        </w:rPr>
      </w:pPr>
    </w:p>
    <w:p w14:paraId="7CE94B6D" w14:textId="77777777" w:rsidR="00CC3F88" w:rsidRDefault="00CC3F88">
      <w:pPr>
        <w:rPr>
          <w:sz w:val="22"/>
          <w:szCs w:val="22"/>
        </w:rPr>
      </w:pPr>
    </w:p>
    <w:p w14:paraId="5E0C9E1F" w14:textId="77777777" w:rsidR="00AD5DCE" w:rsidRPr="00AD5DCE" w:rsidRDefault="00AD5DCE">
      <w:pPr>
        <w:rPr>
          <w:sz w:val="22"/>
          <w:szCs w:val="22"/>
        </w:rPr>
      </w:pPr>
    </w:p>
    <w:p w14:paraId="7D0867BF" w14:textId="1B80AAFE" w:rsidR="00AD5DCE" w:rsidRPr="00AD5DCE" w:rsidRDefault="00AD5DCE">
      <w:pPr>
        <w:ind w:firstLine="576"/>
        <w:jc w:val="both"/>
        <w:rPr>
          <w:sz w:val="22"/>
          <w:szCs w:val="22"/>
        </w:rPr>
      </w:pPr>
      <w:r w:rsidRPr="00AD5DCE">
        <w:rPr>
          <w:sz w:val="22"/>
          <w:szCs w:val="22"/>
        </w:rPr>
        <w:t>Программа предназначена для автоматического определения углов прямоугольников на изображениях и предоставления этих данных через REST API. Программа может использоваться в различных областях, требующих анализа изображений и выделения геометрических форм.</w:t>
      </w:r>
    </w:p>
    <w:p w14:paraId="15F077B8" w14:textId="77777777" w:rsidR="00CC3F88" w:rsidRPr="00AD5DCE" w:rsidRDefault="00CC3F88">
      <w:pPr>
        <w:rPr>
          <w:sz w:val="22"/>
          <w:szCs w:val="22"/>
        </w:rPr>
      </w:pPr>
    </w:p>
    <w:p w14:paraId="452D93AD" w14:textId="77777777" w:rsidR="00CC3F88" w:rsidRPr="00AD5DCE" w:rsidRDefault="00CC3F88">
      <w:pPr>
        <w:rPr>
          <w:sz w:val="22"/>
          <w:szCs w:val="22"/>
        </w:rPr>
      </w:pPr>
    </w:p>
    <w:p w14:paraId="008738C8" w14:textId="77777777" w:rsidR="00CC3F88" w:rsidRPr="00AD5DCE" w:rsidRDefault="00CC3F88">
      <w:pPr>
        <w:rPr>
          <w:sz w:val="22"/>
          <w:szCs w:val="22"/>
        </w:rPr>
      </w:pPr>
    </w:p>
    <w:p w14:paraId="5E99F778" w14:textId="77777777" w:rsidR="00CC3F88" w:rsidRPr="00AD5DCE" w:rsidRDefault="00CC3F88">
      <w:pPr>
        <w:rPr>
          <w:sz w:val="22"/>
          <w:szCs w:val="22"/>
        </w:rPr>
      </w:pPr>
    </w:p>
    <w:p w14:paraId="53B793E1" w14:textId="77777777" w:rsidR="00CC3F88" w:rsidRPr="00AD5DCE" w:rsidRDefault="00894AFC">
      <w:pPr>
        <w:pStyle w:val="1"/>
        <w:rPr>
          <w:caps/>
          <w:sz w:val="22"/>
          <w:szCs w:val="22"/>
        </w:rPr>
      </w:pPr>
      <w:bookmarkStart w:id="4" w:name="_Toc119204107"/>
      <w:r w:rsidRPr="00AD5DCE">
        <w:rPr>
          <w:caps/>
          <w:sz w:val="22"/>
          <w:szCs w:val="22"/>
        </w:rPr>
        <w:t>Основание для разработки</w:t>
      </w:r>
      <w:bookmarkEnd w:id="4"/>
    </w:p>
    <w:p w14:paraId="44B10983" w14:textId="77777777" w:rsidR="00CC3F88" w:rsidRPr="00AD5DCE" w:rsidRDefault="00CC3F88">
      <w:pPr>
        <w:rPr>
          <w:sz w:val="22"/>
          <w:szCs w:val="22"/>
        </w:rPr>
      </w:pPr>
    </w:p>
    <w:p w14:paraId="56C6BA35" w14:textId="77777777" w:rsidR="00CC3F88" w:rsidRPr="00AD5DCE" w:rsidRDefault="00CC3F88">
      <w:pPr>
        <w:rPr>
          <w:sz w:val="22"/>
          <w:szCs w:val="22"/>
        </w:rPr>
      </w:pPr>
    </w:p>
    <w:p w14:paraId="20E2785E" w14:textId="77777777" w:rsidR="00CC3F88" w:rsidRPr="00AD5DCE" w:rsidRDefault="00CC3F88">
      <w:pPr>
        <w:rPr>
          <w:sz w:val="22"/>
          <w:szCs w:val="22"/>
        </w:rPr>
      </w:pPr>
    </w:p>
    <w:p w14:paraId="2B308451" w14:textId="77777777" w:rsidR="00CC3F88" w:rsidRPr="00AD5DCE" w:rsidRDefault="00CC3F88">
      <w:pPr>
        <w:rPr>
          <w:sz w:val="22"/>
          <w:szCs w:val="22"/>
        </w:rPr>
      </w:pPr>
    </w:p>
    <w:p w14:paraId="7F50ECEA" w14:textId="77777777" w:rsidR="00CC3F88" w:rsidRPr="00F91DF9" w:rsidRDefault="00894AFC" w:rsidP="00F91DF9">
      <w:pPr>
        <w:pStyle w:val="2"/>
        <w:jc w:val="left"/>
        <w:rPr>
          <w:b/>
          <w:bCs/>
          <w:sz w:val="24"/>
          <w:szCs w:val="24"/>
        </w:rPr>
      </w:pPr>
      <w:bookmarkStart w:id="5" w:name="_Toc119204108"/>
      <w:r w:rsidRPr="00F91DF9">
        <w:rPr>
          <w:b/>
          <w:bCs/>
          <w:sz w:val="24"/>
          <w:szCs w:val="24"/>
        </w:rPr>
        <w:t>Основание для проведения разработки</w:t>
      </w:r>
      <w:bookmarkEnd w:id="5"/>
    </w:p>
    <w:p w14:paraId="5E9DD6E0" w14:textId="77777777" w:rsidR="00CC3F88" w:rsidRPr="00AD5DCE" w:rsidRDefault="00CC3F88">
      <w:pPr>
        <w:rPr>
          <w:sz w:val="22"/>
          <w:szCs w:val="22"/>
        </w:rPr>
      </w:pPr>
    </w:p>
    <w:p w14:paraId="6849319B" w14:textId="77777777" w:rsidR="00CC3F88" w:rsidRPr="00AD5DCE" w:rsidRDefault="00CC3F88">
      <w:pPr>
        <w:rPr>
          <w:sz w:val="22"/>
          <w:szCs w:val="22"/>
        </w:rPr>
      </w:pPr>
    </w:p>
    <w:p w14:paraId="5B00E62B" w14:textId="77777777" w:rsidR="00CC3F88" w:rsidRDefault="00CC3F88">
      <w:pPr>
        <w:rPr>
          <w:sz w:val="22"/>
          <w:szCs w:val="22"/>
        </w:rPr>
      </w:pPr>
    </w:p>
    <w:p w14:paraId="672EA8D2" w14:textId="77777777" w:rsidR="00AD5DCE" w:rsidRPr="00AD5DCE" w:rsidRDefault="00AD5DCE">
      <w:pPr>
        <w:rPr>
          <w:sz w:val="22"/>
          <w:szCs w:val="22"/>
        </w:rPr>
      </w:pPr>
    </w:p>
    <w:p w14:paraId="7C995D32" w14:textId="08B189AE" w:rsidR="00AD5DCE" w:rsidRPr="00AD5DCE" w:rsidRDefault="00AD5DCE">
      <w:pPr>
        <w:ind w:firstLine="576"/>
        <w:jc w:val="both"/>
        <w:rPr>
          <w:sz w:val="22"/>
          <w:szCs w:val="22"/>
        </w:rPr>
      </w:pPr>
      <w:r w:rsidRPr="00AD5DCE">
        <w:rPr>
          <w:sz w:val="22"/>
          <w:szCs w:val="22"/>
        </w:rPr>
        <w:t>Основанием для проведения разработки является</w:t>
      </w:r>
      <w:r>
        <w:rPr>
          <w:sz w:val="22"/>
          <w:szCs w:val="22"/>
        </w:rPr>
        <w:t xml:space="preserve"> производственная практика в</w:t>
      </w:r>
      <w:r w:rsidRPr="00AD5DCE">
        <w:t xml:space="preserve"> </w:t>
      </w:r>
      <w:r w:rsidRPr="00AD5DCE">
        <w:rPr>
          <w:sz w:val="22"/>
          <w:szCs w:val="22"/>
        </w:rPr>
        <w:t>ООО “</w:t>
      </w:r>
      <w:proofErr w:type="spellStart"/>
      <w:r w:rsidRPr="00AD5DCE">
        <w:rPr>
          <w:sz w:val="22"/>
          <w:szCs w:val="22"/>
        </w:rPr>
        <w:t>Гарпикс</w:t>
      </w:r>
      <w:proofErr w:type="spellEnd"/>
      <w:r w:rsidRPr="00AD5DCE">
        <w:rPr>
          <w:sz w:val="22"/>
          <w:szCs w:val="22"/>
        </w:rPr>
        <w:t>”.</w:t>
      </w:r>
    </w:p>
    <w:p w14:paraId="4A7AC672" w14:textId="77777777" w:rsidR="00CC3F88" w:rsidRPr="00AD5DCE" w:rsidRDefault="00CC3F88">
      <w:pPr>
        <w:rPr>
          <w:sz w:val="22"/>
          <w:szCs w:val="22"/>
        </w:rPr>
      </w:pPr>
    </w:p>
    <w:p w14:paraId="631BCFEA" w14:textId="77777777" w:rsidR="00CC3F88" w:rsidRPr="00AD5DCE" w:rsidRDefault="00CC3F88">
      <w:pPr>
        <w:rPr>
          <w:sz w:val="22"/>
          <w:szCs w:val="22"/>
        </w:rPr>
      </w:pPr>
    </w:p>
    <w:p w14:paraId="3D042F4E" w14:textId="77777777" w:rsidR="00CC3F88" w:rsidRPr="00AD5DCE" w:rsidRDefault="00CC3F88">
      <w:pPr>
        <w:rPr>
          <w:sz w:val="22"/>
          <w:szCs w:val="22"/>
        </w:rPr>
      </w:pPr>
    </w:p>
    <w:p w14:paraId="6497A15E" w14:textId="77777777" w:rsidR="00CC3F88" w:rsidRPr="00AD5DCE" w:rsidRDefault="00CC3F88">
      <w:pPr>
        <w:rPr>
          <w:sz w:val="22"/>
          <w:szCs w:val="22"/>
        </w:rPr>
      </w:pPr>
    </w:p>
    <w:p w14:paraId="281691C7" w14:textId="77777777" w:rsidR="00CC3F88" w:rsidRPr="00F91DF9" w:rsidRDefault="00894AFC" w:rsidP="00F91DF9">
      <w:pPr>
        <w:pStyle w:val="2"/>
        <w:jc w:val="left"/>
        <w:rPr>
          <w:b/>
          <w:bCs/>
          <w:sz w:val="24"/>
          <w:szCs w:val="24"/>
        </w:rPr>
      </w:pPr>
      <w:bookmarkStart w:id="6" w:name="_Toc119204109"/>
      <w:r w:rsidRPr="00F91DF9">
        <w:rPr>
          <w:b/>
          <w:bCs/>
          <w:sz w:val="24"/>
          <w:szCs w:val="24"/>
        </w:rPr>
        <w:t>Наименование и условное обозначение темы разработки</w:t>
      </w:r>
      <w:bookmarkEnd w:id="6"/>
    </w:p>
    <w:p w14:paraId="04E35816" w14:textId="77777777" w:rsidR="00CC3F88" w:rsidRPr="00AD5DCE" w:rsidRDefault="00CC3F88">
      <w:pPr>
        <w:rPr>
          <w:sz w:val="22"/>
          <w:szCs w:val="22"/>
        </w:rPr>
      </w:pPr>
    </w:p>
    <w:p w14:paraId="20B700D6" w14:textId="77777777" w:rsidR="00CC3F88" w:rsidRDefault="00CC3F88">
      <w:pPr>
        <w:rPr>
          <w:sz w:val="22"/>
          <w:szCs w:val="22"/>
        </w:rPr>
      </w:pPr>
    </w:p>
    <w:p w14:paraId="0EBCBB1E" w14:textId="77777777" w:rsidR="00AD5DCE" w:rsidRDefault="00AD5DCE">
      <w:pPr>
        <w:rPr>
          <w:sz w:val="22"/>
          <w:szCs w:val="22"/>
        </w:rPr>
      </w:pPr>
    </w:p>
    <w:p w14:paraId="69A2A174" w14:textId="77777777" w:rsidR="00AD5DCE" w:rsidRPr="00AD5DCE" w:rsidRDefault="00AD5DCE">
      <w:pPr>
        <w:rPr>
          <w:sz w:val="22"/>
          <w:szCs w:val="22"/>
        </w:rPr>
      </w:pPr>
    </w:p>
    <w:p w14:paraId="38155FDE" w14:textId="77777777" w:rsidR="00AD5DCE" w:rsidRDefault="00AD5DCE" w:rsidP="00AD5DCE">
      <w:pPr>
        <w:ind w:firstLine="576"/>
        <w:jc w:val="both"/>
        <w:rPr>
          <w:sz w:val="22"/>
          <w:szCs w:val="22"/>
        </w:rPr>
      </w:pPr>
      <w:r w:rsidRPr="00AD5DCE">
        <w:rPr>
          <w:sz w:val="22"/>
          <w:szCs w:val="22"/>
        </w:rPr>
        <w:t>Наименование темы разработки - «Разработка программы определения углов прямоугольников».</w:t>
      </w:r>
    </w:p>
    <w:p w14:paraId="003CD841" w14:textId="77777777" w:rsidR="00AD5DCE" w:rsidRDefault="00AD5DCE" w:rsidP="00AD5DCE">
      <w:pPr>
        <w:ind w:firstLine="576"/>
        <w:jc w:val="both"/>
        <w:rPr>
          <w:sz w:val="22"/>
          <w:szCs w:val="22"/>
        </w:rPr>
      </w:pPr>
    </w:p>
    <w:p w14:paraId="1ACEC8DE" w14:textId="2D5C6615" w:rsidR="00CC3F88" w:rsidRPr="00AD5DCE" w:rsidRDefault="00AD5DCE" w:rsidP="00AD5DCE">
      <w:pPr>
        <w:ind w:firstLine="576"/>
        <w:jc w:val="both"/>
        <w:rPr>
          <w:sz w:val="22"/>
          <w:szCs w:val="22"/>
        </w:rPr>
      </w:pPr>
      <w:r w:rsidRPr="00AD5DCE">
        <w:rPr>
          <w:sz w:val="22"/>
          <w:szCs w:val="22"/>
        </w:rPr>
        <w:t>Условное обозначение темы разработки (шифр темы) - «IMG-</w:t>
      </w:r>
      <w:r>
        <w:rPr>
          <w:sz w:val="22"/>
          <w:szCs w:val="22"/>
          <w:lang w:val="en-US"/>
        </w:rPr>
        <w:t>D</w:t>
      </w:r>
      <w:r w:rsidRPr="00AD5DCE">
        <w:rPr>
          <w:sz w:val="22"/>
          <w:szCs w:val="22"/>
        </w:rPr>
        <w:t>ECT-001».</w:t>
      </w:r>
    </w:p>
    <w:p w14:paraId="09FCBA47" w14:textId="77777777" w:rsidR="00CC3F88" w:rsidRPr="00AD5DCE" w:rsidRDefault="00CC3F88">
      <w:pPr>
        <w:rPr>
          <w:sz w:val="22"/>
          <w:szCs w:val="22"/>
        </w:rPr>
      </w:pPr>
    </w:p>
    <w:p w14:paraId="3F82F02A" w14:textId="77777777" w:rsidR="00CC3F88" w:rsidRPr="00AD5DCE" w:rsidRDefault="00CC3F88">
      <w:pPr>
        <w:rPr>
          <w:sz w:val="22"/>
          <w:szCs w:val="22"/>
        </w:rPr>
      </w:pPr>
    </w:p>
    <w:p w14:paraId="1D4441D8" w14:textId="77777777" w:rsidR="00CC3F88" w:rsidRDefault="00CC3F88">
      <w:pPr>
        <w:rPr>
          <w:sz w:val="22"/>
          <w:szCs w:val="22"/>
        </w:rPr>
      </w:pPr>
    </w:p>
    <w:p w14:paraId="540E8597" w14:textId="77777777" w:rsidR="00AD5DCE" w:rsidRPr="00AD5DCE" w:rsidRDefault="00AD5DCE">
      <w:pPr>
        <w:rPr>
          <w:sz w:val="22"/>
          <w:szCs w:val="22"/>
        </w:rPr>
      </w:pPr>
    </w:p>
    <w:p w14:paraId="5E9EB2FD" w14:textId="77777777" w:rsidR="00CC3F88" w:rsidRPr="00AD5DCE" w:rsidRDefault="00894AFC">
      <w:pPr>
        <w:pStyle w:val="1"/>
        <w:rPr>
          <w:caps/>
          <w:sz w:val="22"/>
          <w:szCs w:val="22"/>
        </w:rPr>
      </w:pPr>
      <w:bookmarkStart w:id="7" w:name="_Toc119204110"/>
      <w:r w:rsidRPr="00AD5DCE">
        <w:rPr>
          <w:caps/>
          <w:sz w:val="22"/>
          <w:szCs w:val="22"/>
        </w:rPr>
        <w:t>Назначение разработки</w:t>
      </w:r>
      <w:bookmarkEnd w:id="7"/>
    </w:p>
    <w:p w14:paraId="0945849B" w14:textId="77777777" w:rsidR="00CC3F88" w:rsidRPr="00AD5DCE" w:rsidRDefault="00CC3F88">
      <w:pPr>
        <w:rPr>
          <w:sz w:val="22"/>
          <w:szCs w:val="22"/>
        </w:rPr>
      </w:pPr>
    </w:p>
    <w:p w14:paraId="4AFCE8FA" w14:textId="77777777" w:rsidR="00CC3F88" w:rsidRPr="00AD5DCE" w:rsidRDefault="00CC3F88">
      <w:pPr>
        <w:rPr>
          <w:sz w:val="22"/>
          <w:szCs w:val="22"/>
        </w:rPr>
      </w:pPr>
    </w:p>
    <w:p w14:paraId="6382A146" w14:textId="77777777" w:rsidR="00CC3F88" w:rsidRPr="00AD5DCE" w:rsidRDefault="00CC3F88">
      <w:pPr>
        <w:rPr>
          <w:sz w:val="22"/>
          <w:szCs w:val="22"/>
        </w:rPr>
      </w:pPr>
    </w:p>
    <w:p w14:paraId="2571EE32" w14:textId="77777777" w:rsidR="00CC3F88" w:rsidRPr="00AD5DCE" w:rsidRDefault="00CC3F88">
      <w:pPr>
        <w:rPr>
          <w:sz w:val="22"/>
          <w:szCs w:val="22"/>
        </w:rPr>
      </w:pPr>
    </w:p>
    <w:p w14:paraId="1ECBBFFE" w14:textId="77777777" w:rsidR="00CC3F88" w:rsidRPr="00F91DF9" w:rsidRDefault="00894AFC" w:rsidP="00F91DF9">
      <w:pPr>
        <w:pStyle w:val="2"/>
        <w:jc w:val="left"/>
        <w:rPr>
          <w:b/>
          <w:bCs/>
          <w:sz w:val="24"/>
          <w:szCs w:val="24"/>
        </w:rPr>
      </w:pPr>
      <w:bookmarkStart w:id="8" w:name="_Toc119204111"/>
      <w:r w:rsidRPr="00F91DF9">
        <w:rPr>
          <w:b/>
          <w:bCs/>
          <w:sz w:val="24"/>
          <w:szCs w:val="24"/>
        </w:rPr>
        <w:t>Функциональное назначение программы</w:t>
      </w:r>
      <w:bookmarkEnd w:id="8"/>
    </w:p>
    <w:p w14:paraId="09914639" w14:textId="77777777" w:rsidR="00CC3F88" w:rsidRPr="00AD5DCE" w:rsidRDefault="00CC3F88">
      <w:pPr>
        <w:rPr>
          <w:sz w:val="22"/>
          <w:szCs w:val="22"/>
        </w:rPr>
      </w:pPr>
    </w:p>
    <w:p w14:paraId="253FAF1B" w14:textId="77777777" w:rsidR="00CC3F88" w:rsidRPr="00AD5DCE" w:rsidRDefault="00CC3F88">
      <w:pPr>
        <w:rPr>
          <w:sz w:val="22"/>
          <w:szCs w:val="22"/>
        </w:rPr>
      </w:pPr>
    </w:p>
    <w:p w14:paraId="172D73B5" w14:textId="77777777" w:rsidR="00CC3F88" w:rsidRDefault="00CC3F88">
      <w:pPr>
        <w:rPr>
          <w:sz w:val="22"/>
          <w:szCs w:val="22"/>
          <w:lang w:val="en-US"/>
        </w:rPr>
      </w:pPr>
    </w:p>
    <w:p w14:paraId="5330F091" w14:textId="77777777" w:rsidR="00AD5DCE" w:rsidRPr="00AD5DCE" w:rsidRDefault="00AD5DCE">
      <w:pPr>
        <w:rPr>
          <w:sz w:val="22"/>
          <w:szCs w:val="22"/>
          <w:lang w:val="en-US"/>
        </w:rPr>
      </w:pPr>
    </w:p>
    <w:p w14:paraId="69D33670" w14:textId="320637FD" w:rsidR="00AD5DCE" w:rsidRPr="00AD5DCE" w:rsidRDefault="00AD5DCE">
      <w:pPr>
        <w:ind w:firstLine="576"/>
        <w:jc w:val="both"/>
        <w:rPr>
          <w:sz w:val="22"/>
          <w:szCs w:val="22"/>
        </w:rPr>
      </w:pPr>
      <w:r>
        <w:t>Функциональным назначением программы является автоматическое обнаружение углов прямоугольников на изображениях и предоставление координат этих углов через REST API.</w:t>
      </w:r>
    </w:p>
    <w:p w14:paraId="6E4D886C" w14:textId="77777777" w:rsidR="00CC3F88" w:rsidRPr="00AD5DCE" w:rsidRDefault="00CC3F88">
      <w:pPr>
        <w:rPr>
          <w:sz w:val="22"/>
          <w:szCs w:val="22"/>
        </w:rPr>
      </w:pPr>
    </w:p>
    <w:p w14:paraId="2F779976" w14:textId="77777777" w:rsidR="00CC3F88" w:rsidRPr="00AD5DCE" w:rsidRDefault="00CC3F88">
      <w:pPr>
        <w:rPr>
          <w:sz w:val="22"/>
          <w:szCs w:val="22"/>
        </w:rPr>
      </w:pPr>
    </w:p>
    <w:p w14:paraId="1A471205" w14:textId="77777777" w:rsidR="00CC3F88" w:rsidRPr="00AD5DCE" w:rsidRDefault="00CC3F88">
      <w:pPr>
        <w:rPr>
          <w:sz w:val="22"/>
          <w:szCs w:val="22"/>
        </w:rPr>
      </w:pPr>
    </w:p>
    <w:p w14:paraId="338B0E9A" w14:textId="77777777" w:rsidR="00CC3F88" w:rsidRPr="00AD5DCE" w:rsidRDefault="00CC3F88">
      <w:pPr>
        <w:rPr>
          <w:sz w:val="22"/>
          <w:szCs w:val="22"/>
        </w:rPr>
      </w:pPr>
    </w:p>
    <w:p w14:paraId="78BBFA0A" w14:textId="77777777" w:rsidR="00CC3F88" w:rsidRPr="00F91DF9" w:rsidRDefault="00894AFC" w:rsidP="00F91DF9">
      <w:pPr>
        <w:pStyle w:val="2"/>
        <w:jc w:val="left"/>
        <w:rPr>
          <w:b/>
          <w:bCs/>
          <w:sz w:val="24"/>
          <w:szCs w:val="24"/>
        </w:rPr>
      </w:pPr>
      <w:bookmarkStart w:id="9" w:name="_Toc119204112"/>
      <w:r w:rsidRPr="00F91DF9">
        <w:rPr>
          <w:b/>
          <w:bCs/>
          <w:sz w:val="24"/>
          <w:szCs w:val="24"/>
        </w:rPr>
        <w:t>Эксплуатационное назначение программы</w:t>
      </w:r>
      <w:bookmarkEnd w:id="9"/>
    </w:p>
    <w:p w14:paraId="5E745881" w14:textId="77777777" w:rsidR="00CC3F88" w:rsidRPr="00AD5DCE" w:rsidRDefault="00CC3F88">
      <w:pPr>
        <w:rPr>
          <w:sz w:val="22"/>
          <w:szCs w:val="22"/>
        </w:rPr>
      </w:pPr>
    </w:p>
    <w:p w14:paraId="307424E8" w14:textId="77777777" w:rsidR="00CC3F88" w:rsidRDefault="00CC3F88">
      <w:pPr>
        <w:rPr>
          <w:sz w:val="22"/>
          <w:szCs w:val="22"/>
          <w:lang w:val="en-US"/>
        </w:rPr>
      </w:pPr>
    </w:p>
    <w:p w14:paraId="37A62364" w14:textId="77777777" w:rsidR="00654F1C" w:rsidRPr="00654F1C" w:rsidRDefault="00654F1C">
      <w:pPr>
        <w:rPr>
          <w:sz w:val="22"/>
          <w:szCs w:val="22"/>
          <w:lang w:val="en-US"/>
        </w:rPr>
      </w:pPr>
    </w:p>
    <w:p w14:paraId="72B89C2A" w14:textId="77777777" w:rsidR="00CC3F88" w:rsidRPr="00654F1C" w:rsidRDefault="00CC3F88">
      <w:pPr>
        <w:rPr>
          <w:sz w:val="22"/>
          <w:szCs w:val="22"/>
          <w:lang w:val="en-US"/>
        </w:rPr>
      </w:pPr>
    </w:p>
    <w:p w14:paraId="25D1240E" w14:textId="77777777" w:rsidR="00654F1C" w:rsidRPr="00654F1C" w:rsidRDefault="00654F1C">
      <w:pPr>
        <w:ind w:firstLine="576"/>
        <w:jc w:val="both"/>
        <w:rPr>
          <w:sz w:val="22"/>
          <w:szCs w:val="22"/>
        </w:rPr>
      </w:pPr>
      <w:r w:rsidRPr="00654F1C">
        <w:rPr>
          <w:sz w:val="22"/>
          <w:szCs w:val="22"/>
        </w:rPr>
        <w:t>Программа должна эксплуатироваться в подразделениях, занимающихся анализом изображений.</w:t>
      </w:r>
    </w:p>
    <w:p w14:paraId="1C2B4595" w14:textId="77777777" w:rsidR="00654F1C" w:rsidRPr="00654F1C" w:rsidRDefault="00654F1C">
      <w:pPr>
        <w:ind w:firstLine="576"/>
        <w:jc w:val="both"/>
        <w:rPr>
          <w:sz w:val="22"/>
          <w:szCs w:val="22"/>
        </w:rPr>
      </w:pPr>
    </w:p>
    <w:p w14:paraId="738EBC16" w14:textId="636105E0" w:rsidR="00654F1C" w:rsidRPr="00654F1C" w:rsidRDefault="00654F1C">
      <w:pPr>
        <w:ind w:firstLine="576"/>
        <w:jc w:val="both"/>
        <w:rPr>
          <w:sz w:val="22"/>
          <w:szCs w:val="22"/>
        </w:rPr>
      </w:pPr>
      <w:r w:rsidRPr="00654F1C">
        <w:rPr>
          <w:sz w:val="22"/>
          <w:szCs w:val="22"/>
        </w:rPr>
        <w:t>Конечными пользователями программы должны являться сотрудники профильных подразделений.</w:t>
      </w:r>
    </w:p>
    <w:p w14:paraId="2C581DC8" w14:textId="77777777" w:rsidR="00CC3F88" w:rsidRPr="00AD5DCE" w:rsidRDefault="00CC3F88">
      <w:pPr>
        <w:rPr>
          <w:sz w:val="22"/>
          <w:szCs w:val="22"/>
        </w:rPr>
      </w:pPr>
    </w:p>
    <w:p w14:paraId="4B7B5C52" w14:textId="77777777" w:rsidR="00CC3F88" w:rsidRPr="00AD5DCE" w:rsidRDefault="00CC3F88">
      <w:pPr>
        <w:rPr>
          <w:sz w:val="22"/>
          <w:szCs w:val="22"/>
        </w:rPr>
      </w:pPr>
    </w:p>
    <w:p w14:paraId="56918763" w14:textId="77777777" w:rsidR="00CC3F88" w:rsidRPr="00AD5DCE" w:rsidRDefault="00CC3F88">
      <w:pPr>
        <w:rPr>
          <w:sz w:val="22"/>
          <w:szCs w:val="22"/>
        </w:rPr>
      </w:pPr>
    </w:p>
    <w:p w14:paraId="2803B363" w14:textId="77777777" w:rsidR="00CC3F88" w:rsidRPr="00AD5DCE" w:rsidRDefault="00CC3F88">
      <w:pPr>
        <w:rPr>
          <w:sz w:val="22"/>
          <w:szCs w:val="22"/>
        </w:rPr>
      </w:pPr>
    </w:p>
    <w:p w14:paraId="3105AF50" w14:textId="77777777" w:rsidR="00CC3F88" w:rsidRPr="00AD5DCE" w:rsidRDefault="00894AFC">
      <w:pPr>
        <w:pStyle w:val="1"/>
        <w:rPr>
          <w:caps/>
          <w:sz w:val="22"/>
          <w:szCs w:val="22"/>
        </w:rPr>
      </w:pPr>
      <w:bookmarkStart w:id="10" w:name="_Toc119204113"/>
      <w:r w:rsidRPr="00AD5DCE">
        <w:rPr>
          <w:caps/>
          <w:sz w:val="22"/>
          <w:szCs w:val="22"/>
        </w:rPr>
        <w:t>Требования к программе</w:t>
      </w:r>
      <w:bookmarkEnd w:id="10"/>
    </w:p>
    <w:p w14:paraId="42235B71" w14:textId="77777777" w:rsidR="00CC3F88" w:rsidRPr="00AD5DCE" w:rsidRDefault="00CC3F88">
      <w:pPr>
        <w:rPr>
          <w:sz w:val="22"/>
          <w:szCs w:val="22"/>
        </w:rPr>
      </w:pPr>
    </w:p>
    <w:p w14:paraId="6177CD8C" w14:textId="77777777" w:rsidR="00CC3F88" w:rsidRPr="00AD5DCE" w:rsidRDefault="00CC3F88">
      <w:pPr>
        <w:rPr>
          <w:sz w:val="22"/>
          <w:szCs w:val="22"/>
        </w:rPr>
      </w:pPr>
    </w:p>
    <w:p w14:paraId="4C156959" w14:textId="77777777" w:rsidR="00CC3F88" w:rsidRPr="00AD5DCE" w:rsidRDefault="00CC3F88">
      <w:pPr>
        <w:rPr>
          <w:sz w:val="22"/>
          <w:szCs w:val="22"/>
        </w:rPr>
      </w:pPr>
    </w:p>
    <w:p w14:paraId="6C774DFA" w14:textId="77777777" w:rsidR="00CC3F88" w:rsidRPr="00AD5DCE" w:rsidRDefault="00CC3F88">
      <w:pPr>
        <w:rPr>
          <w:sz w:val="22"/>
          <w:szCs w:val="22"/>
        </w:rPr>
      </w:pPr>
    </w:p>
    <w:p w14:paraId="37F75713" w14:textId="77777777" w:rsidR="00CC3F88" w:rsidRPr="00AD5DCE" w:rsidRDefault="00894AFC">
      <w:pPr>
        <w:pStyle w:val="2"/>
        <w:numPr>
          <w:ilvl w:val="1"/>
          <w:numId w:val="35"/>
        </w:numPr>
        <w:jc w:val="left"/>
        <w:rPr>
          <w:b/>
          <w:bCs/>
          <w:sz w:val="22"/>
          <w:szCs w:val="22"/>
        </w:rPr>
      </w:pPr>
      <w:bookmarkStart w:id="11" w:name="_Toc119204114"/>
      <w:r w:rsidRPr="00AD5DCE">
        <w:rPr>
          <w:b/>
          <w:bCs/>
          <w:sz w:val="22"/>
          <w:szCs w:val="22"/>
        </w:rPr>
        <w:t>Требования к функциональным характеристикам</w:t>
      </w:r>
      <w:bookmarkEnd w:id="11"/>
    </w:p>
    <w:p w14:paraId="26D43312" w14:textId="77777777" w:rsidR="00CC3F88" w:rsidRPr="00AD5DCE" w:rsidRDefault="00CC3F88">
      <w:pPr>
        <w:rPr>
          <w:sz w:val="22"/>
          <w:szCs w:val="22"/>
        </w:rPr>
      </w:pPr>
    </w:p>
    <w:p w14:paraId="35B7F1BC" w14:textId="77777777" w:rsidR="00CC3F88" w:rsidRPr="00AD5DCE" w:rsidRDefault="00CC3F88">
      <w:pPr>
        <w:rPr>
          <w:sz w:val="22"/>
          <w:szCs w:val="22"/>
        </w:rPr>
      </w:pPr>
    </w:p>
    <w:p w14:paraId="6CC19BFA" w14:textId="77777777" w:rsidR="00CC3F88" w:rsidRPr="00AD5DCE" w:rsidRDefault="00CC3F88">
      <w:pPr>
        <w:rPr>
          <w:sz w:val="22"/>
          <w:szCs w:val="22"/>
        </w:rPr>
      </w:pPr>
    </w:p>
    <w:p w14:paraId="5A89A820" w14:textId="77777777" w:rsidR="00CC3F88" w:rsidRPr="00AD5DCE" w:rsidRDefault="00CC3F88">
      <w:pPr>
        <w:rPr>
          <w:sz w:val="22"/>
          <w:szCs w:val="22"/>
        </w:rPr>
      </w:pPr>
    </w:p>
    <w:p w14:paraId="6E03B973" w14:textId="77777777" w:rsidR="00CC3F88" w:rsidRPr="00AD5DCE" w:rsidRDefault="00894AFC">
      <w:pPr>
        <w:pStyle w:val="3"/>
        <w:jc w:val="left"/>
        <w:rPr>
          <w:sz w:val="22"/>
          <w:szCs w:val="22"/>
        </w:rPr>
      </w:pPr>
      <w:bookmarkStart w:id="12" w:name="_Toc119204115"/>
      <w:r w:rsidRPr="00AD5DCE">
        <w:rPr>
          <w:sz w:val="22"/>
          <w:szCs w:val="22"/>
        </w:rPr>
        <w:t>Требования к составу выполняемых функций</w:t>
      </w:r>
      <w:bookmarkEnd w:id="12"/>
    </w:p>
    <w:p w14:paraId="1FEE6B36" w14:textId="77777777" w:rsidR="00CC3F88" w:rsidRPr="00AD5DCE" w:rsidRDefault="00CC3F88">
      <w:pPr>
        <w:rPr>
          <w:sz w:val="22"/>
          <w:szCs w:val="22"/>
        </w:rPr>
      </w:pPr>
    </w:p>
    <w:p w14:paraId="1893C8F7" w14:textId="77777777" w:rsidR="00CC3F88" w:rsidRPr="00AD5DCE" w:rsidRDefault="00CC3F88">
      <w:pPr>
        <w:rPr>
          <w:sz w:val="22"/>
          <w:szCs w:val="22"/>
        </w:rPr>
      </w:pPr>
    </w:p>
    <w:p w14:paraId="7891771B" w14:textId="77777777" w:rsidR="00CC3F88" w:rsidRPr="00A85B69" w:rsidRDefault="00CC3F88">
      <w:pPr>
        <w:rPr>
          <w:sz w:val="22"/>
          <w:szCs w:val="22"/>
        </w:rPr>
      </w:pPr>
    </w:p>
    <w:p w14:paraId="4D889A8A" w14:textId="77777777" w:rsidR="00654F1C" w:rsidRPr="00A85B69" w:rsidRDefault="00654F1C">
      <w:pPr>
        <w:rPr>
          <w:sz w:val="22"/>
          <w:szCs w:val="22"/>
        </w:rPr>
      </w:pPr>
    </w:p>
    <w:p w14:paraId="7F933CAB" w14:textId="77777777" w:rsidR="00CC3F88" w:rsidRPr="00AD5DCE" w:rsidRDefault="00894AFC">
      <w:pPr>
        <w:ind w:firstLine="708"/>
        <w:jc w:val="both"/>
        <w:rPr>
          <w:spacing w:val="-6"/>
          <w:sz w:val="22"/>
          <w:szCs w:val="22"/>
        </w:rPr>
      </w:pPr>
      <w:r w:rsidRPr="00AD5DCE">
        <w:rPr>
          <w:sz w:val="22"/>
          <w:szCs w:val="22"/>
        </w:rPr>
        <w:t xml:space="preserve">Программа должна обеспечивать возможность выполнения перечисленных ниже </w:t>
      </w:r>
      <w:r w:rsidRPr="00AD5DCE">
        <w:rPr>
          <w:spacing w:val="-6"/>
          <w:sz w:val="22"/>
          <w:szCs w:val="22"/>
        </w:rPr>
        <w:t>функций:</w:t>
      </w:r>
    </w:p>
    <w:p w14:paraId="4E8B61AF" w14:textId="77777777" w:rsidR="00CC3F88" w:rsidRPr="00AD5DCE" w:rsidRDefault="00CC3F88">
      <w:pPr>
        <w:jc w:val="both"/>
        <w:rPr>
          <w:spacing w:val="-6"/>
          <w:sz w:val="22"/>
          <w:szCs w:val="22"/>
        </w:rPr>
      </w:pPr>
    </w:p>
    <w:p w14:paraId="542F5043" w14:textId="0722C8DC" w:rsidR="00CC3F88" w:rsidRPr="00654F1C" w:rsidRDefault="00894AFC">
      <w:pPr>
        <w:jc w:val="both"/>
        <w:rPr>
          <w:spacing w:val="-6"/>
          <w:sz w:val="22"/>
          <w:szCs w:val="22"/>
        </w:rPr>
      </w:pPr>
      <w:r w:rsidRPr="00AD5DCE">
        <w:rPr>
          <w:spacing w:val="-6"/>
          <w:sz w:val="22"/>
          <w:szCs w:val="22"/>
        </w:rPr>
        <w:tab/>
        <w:t xml:space="preserve">а) </w:t>
      </w:r>
      <w:r w:rsidR="00654F1C" w:rsidRPr="00654F1C">
        <w:rPr>
          <w:spacing w:val="-6"/>
          <w:sz w:val="22"/>
          <w:szCs w:val="22"/>
        </w:rPr>
        <w:t>Прием изображения через REST API.</w:t>
      </w:r>
    </w:p>
    <w:p w14:paraId="36270470" w14:textId="77777777" w:rsidR="00CC3F88" w:rsidRPr="00AD5DCE" w:rsidRDefault="00CC3F88">
      <w:pPr>
        <w:jc w:val="both"/>
        <w:rPr>
          <w:spacing w:val="-6"/>
          <w:sz w:val="22"/>
          <w:szCs w:val="22"/>
        </w:rPr>
      </w:pPr>
    </w:p>
    <w:p w14:paraId="11E21E52" w14:textId="50180272" w:rsidR="00CC3F88" w:rsidRPr="00654F1C" w:rsidRDefault="00894AFC">
      <w:pPr>
        <w:jc w:val="both"/>
        <w:rPr>
          <w:spacing w:val="-6"/>
          <w:sz w:val="22"/>
          <w:szCs w:val="22"/>
        </w:rPr>
      </w:pPr>
      <w:r w:rsidRPr="00AD5DCE">
        <w:rPr>
          <w:spacing w:val="-6"/>
          <w:sz w:val="22"/>
          <w:szCs w:val="22"/>
        </w:rPr>
        <w:tab/>
        <w:t xml:space="preserve">б) </w:t>
      </w:r>
      <w:r w:rsidR="00654F1C" w:rsidRPr="00654F1C">
        <w:rPr>
          <w:spacing w:val="-6"/>
          <w:sz w:val="22"/>
          <w:szCs w:val="22"/>
        </w:rPr>
        <w:t>Обнаружение углов прямоугольников на изображении.</w:t>
      </w:r>
    </w:p>
    <w:p w14:paraId="2AB1FD44" w14:textId="77777777" w:rsidR="00CC3F88" w:rsidRPr="00AD5DCE" w:rsidRDefault="00CC3F88">
      <w:pPr>
        <w:jc w:val="both"/>
        <w:rPr>
          <w:spacing w:val="-6"/>
          <w:sz w:val="22"/>
          <w:szCs w:val="22"/>
        </w:rPr>
      </w:pPr>
    </w:p>
    <w:p w14:paraId="094DEC81" w14:textId="1CF60DF0" w:rsidR="00CC3F88" w:rsidRPr="00654F1C" w:rsidRDefault="00894AFC">
      <w:pPr>
        <w:jc w:val="both"/>
        <w:rPr>
          <w:spacing w:val="-6"/>
          <w:sz w:val="22"/>
          <w:szCs w:val="22"/>
        </w:rPr>
      </w:pPr>
      <w:r w:rsidRPr="00AD5DCE">
        <w:rPr>
          <w:spacing w:val="-6"/>
          <w:sz w:val="22"/>
          <w:szCs w:val="22"/>
        </w:rPr>
        <w:tab/>
        <w:t xml:space="preserve">в) </w:t>
      </w:r>
      <w:r w:rsidR="00654F1C" w:rsidRPr="00654F1C">
        <w:rPr>
          <w:spacing w:val="-6"/>
          <w:sz w:val="22"/>
          <w:szCs w:val="22"/>
        </w:rPr>
        <w:t>Возврат координат углов в формате JSON.</w:t>
      </w:r>
    </w:p>
    <w:p w14:paraId="5612C484" w14:textId="77777777" w:rsidR="00654F1C" w:rsidRPr="00654F1C" w:rsidRDefault="00654F1C">
      <w:pPr>
        <w:jc w:val="both"/>
        <w:rPr>
          <w:sz w:val="22"/>
          <w:szCs w:val="22"/>
        </w:rPr>
      </w:pPr>
    </w:p>
    <w:p w14:paraId="0D76B954" w14:textId="77777777" w:rsidR="00CC3F88" w:rsidRPr="00AD5DCE" w:rsidRDefault="00CC3F88">
      <w:pPr>
        <w:rPr>
          <w:sz w:val="22"/>
          <w:szCs w:val="22"/>
        </w:rPr>
      </w:pPr>
    </w:p>
    <w:p w14:paraId="1EB0824A" w14:textId="77777777" w:rsidR="00CC3F88" w:rsidRPr="00AD5DCE" w:rsidRDefault="00CC3F88">
      <w:pPr>
        <w:rPr>
          <w:sz w:val="22"/>
          <w:szCs w:val="22"/>
        </w:rPr>
      </w:pPr>
    </w:p>
    <w:p w14:paraId="65C5FB7E" w14:textId="77777777" w:rsidR="00CC3F88" w:rsidRPr="00654F1C" w:rsidRDefault="00CC3F88">
      <w:pPr>
        <w:rPr>
          <w:sz w:val="22"/>
          <w:szCs w:val="22"/>
          <w:lang w:val="en-US"/>
        </w:rPr>
      </w:pPr>
    </w:p>
    <w:p w14:paraId="774DEF8E" w14:textId="77777777" w:rsidR="00CC3F88" w:rsidRPr="00AD5DCE" w:rsidRDefault="00894AFC">
      <w:pPr>
        <w:pStyle w:val="3"/>
        <w:jc w:val="left"/>
        <w:rPr>
          <w:color w:val="000000"/>
          <w:spacing w:val="2"/>
          <w:sz w:val="22"/>
          <w:szCs w:val="22"/>
        </w:rPr>
      </w:pPr>
      <w:bookmarkStart w:id="13" w:name="_Toc119204116"/>
      <w:r w:rsidRPr="00AD5DCE">
        <w:rPr>
          <w:color w:val="000000"/>
          <w:spacing w:val="2"/>
          <w:sz w:val="22"/>
          <w:szCs w:val="22"/>
        </w:rPr>
        <w:t>Требования к организации входных данных</w:t>
      </w:r>
      <w:bookmarkEnd w:id="13"/>
    </w:p>
    <w:p w14:paraId="03EC122D" w14:textId="77777777" w:rsidR="00CC3F88" w:rsidRPr="00AD5DCE" w:rsidRDefault="00CC3F88">
      <w:pPr>
        <w:rPr>
          <w:sz w:val="22"/>
          <w:szCs w:val="22"/>
        </w:rPr>
      </w:pPr>
    </w:p>
    <w:p w14:paraId="1281F7EE" w14:textId="77777777" w:rsidR="00CC3F88" w:rsidRPr="00AD5DCE" w:rsidRDefault="00CC3F88">
      <w:pPr>
        <w:rPr>
          <w:sz w:val="22"/>
          <w:szCs w:val="22"/>
        </w:rPr>
      </w:pPr>
    </w:p>
    <w:p w14:paraId="1F11260D" w14:textId="77777777" w:rsidR="00CC3F88" w:rsidRPr="00A85B69" w:rsidRDefault="00CC3F88">
      <w:pPr>
        <w:rPr>
          <w:sz w:val="22"/>
          <w:szCs w:val="22"/>
        </w:rPr>
      </w:pPr>
    </w:p>
    <w:p w14:paraId="790FE5D7" w14:textId="77777777" w:rsidR="00654F1C" w:rsidRPr="00A85B69" w:rsidRDefault="00654F1C">
      <w:pPr>
        <w:rPr>
          <w:sz w:val="22"/>
          <w:szCs w:val="22"/>
        </w:rPr>
      </w:pPr>
    </w:p>
    <w:p w14:paraId="7C457435" w14:textId="64D33560" w:rsidR="00CC3F88" w:rsidRPr="00AD5DCE" w:rsidRDefault="00654F1C" w:rsidP="00654F1C">
      <w:pPr>
        <w:ind w:firstLine="708"/>
        <w:jc w:val="both"/>
        <w:rPr>
          <w:sz w:val="22"/>
          <w:szCs w:val="22"/>
        </w:rPr>
      </w:pPr>
      <w:r w:rsidRPr="00654F1C">
        <w:rPr>
          <w:sz w:val="22"/>
          <w:szCs w:val="22"/>
        </w:rPr>
        <w:lastRenderedPageBreak/>
        <w:t>Входные данные программы должны быть представлены в виде изображения (путь к файлу на сервере), передаваемого в теле запроса.</w:t>
      </w:r>
    </w:p>
    <w:p w14:paraId="0F8807D3" w14:textId="77777777" w:rsidR="00CC3F88" w:rsidRDefault="00CC3F88">
      <w:pPr>
        <w:rPr>
          <w:sz w:val="22"/>
          <w:szCs w:val="22"/>
          <w:lang w:val="en-US"/>
        </w:rPr>
      </w:pPr>
    </w:p>
    <w:p w14:paraId="53650469" w14:textId="77777777" w:rsidR="00654F1C" w:rsidRPr="00654F1C" w:rsidRDefault="00654F1C">
      <w:pPr>
        <w:rPr>
          <w:sz w:val="22"/>
          <w:szCs w:val="22"/>
          <w:lang w:val="en-US"/>
        </w:rPr>
      </w:pPr>
    </w:p>
    <w:p w14:paraId="70A0D2C9" w14:textId="77777777" w:rsidR="00CC3F88" w:rsidRPr="00AD5DCE" w:rsidRDefault="00CC3F88">
      <w:pPr>
        <w:rPr>
          <w:sz w:val="22"/>
          <w:szCs w:val="22"/>
        </w:rPr>
      </w:pPr>
    </w:p>
    <w:p w14:paraId="64C35E81" w14:textId="77777777" w:rsidR="00CC3F88" w:rsidRPr="00AD5DCE" w:rsidRDefault="00CC3F88">
      <w:pPr>
        <w:rPr>
          <w:sz w:val="22"/>
          <w:szCs w:val="22"/>
        </w:rPr>
      </w:pPr>
    </w:p>
    <w:p w14:paraId="360D73E0" w14:textId="77777777" w:rsidR="00CC3F88" w:rsidRPr="00AD5DCE" w:rsidRDefault="00894AFC">
      <w:pPr>
        <w:pStyle w:val="3"/>
        <w:jc w:val="left"/>
        <w:rPr>
          <w:color w:val="000000"/>
          <w:spacing w:val="2"/>
          <w:sz w:val="22"/>
          <w:szCs w:val="22"/>
        </w:rPr>
      </w:pPr>
      <w:bookmarkStart w:id="14" w:name="_Toc119204117"/>
      <w:r w:rsidRPr="00AD5DCE">
        <w:rPr>
          <w:color w:val="000000"/>
          <w:spacing w:val="2"/>
          <w:sz w:val="22"/>
          <w:szCs w:val="22"/>
        </w:rPr>
        <w:t>Требования к организации выходных данных</w:t>
      </w:r>
      <w:bookmarkEnd w:id="14"/>
    </w:p>
    <w:p w14:paraId="3D231943" w14:textId="77777777" w:rsidR="00CC3F88" w:rsidRPr="00AD5DCE" w:rsidRDefault="00CC3F88">
      <w:pPr>
        <w:rPr>
          <w:sz w:val="22"/>
          <w:szCs w:val="22"/>
        </w:rPr>
      </w:pPr>
    </w:p>
    <w:p w14:paraId="068D04B9" w14:textId="77777777" w:rsidR="00CC3F88" w:rsidRPr="00AD5DCE" w:rsidRDefault="00CC3F88">
      <w:pPr>
        <w:rPr>
          <w:sz w:val="22"/>
          <w:szCs w:val="22"/>
        </w:rPr>
      </w:pPr>
    </w:p>
    <w:p w14:paraId="6AFAD777" w14:textId="77777777" w:rsidR="00CC3F88" w:rsidRPr="00A85B69" w:rsidRDefault="00CC3F88">
      <w:pPr>
        <w:rPr>
          <w:sz w:val="22"/>
          <w:szCs w:val="22"/>
        </w:rPr>
      </w:pPr>
    </w:p>
    <w:p w14:paraId="7B32C578" w14:textId="77777777" w:rsidR="00F91DF9" w:rsidRPr="00A85B69" w:rsidRDefault="00F91DF9">
      <w:pPr>
        <w:rPr>
          <w:sz w:val="22"/>
          <w:szCs w:val="22"/>
        </w:rPr>
      </w:pPr>
    </w:p>
    <w:p w14:paraId="7BEB1612" w14:textId="42E16F22" w:rsidR="00CC3F88" w:rsidRPr="00AD5DCE" w:rsidRDefault="00F91DF9" w:rsidP="00F91DF9">
      <w:pPr>
        <w:ind w:firstLine="708"/>
        <w:jc w:val="both"/>
        <w:rPr>
          <w:sz w:val="22"/>
          <w:szCs w:val="22"/>
        </w:rPr>
      </w:pPr>
      <w:r w:rsidRPr="00F91DF9">
        <w:rPr>
          <w:sz w:val="22"/>
          <w:szCs w:val="22"/>
        </w:rPr>
        <w:t>Выходные данные программы должны быть представлены в формате JSON с координатами углов прямоугольников.</w:t>
      </w:r>
    </w:p>
    <w:p w14:paraId="04BAA5BB" w14:textId="77777777" w:rsidR="00CC3F88" w:rsidRPr="00AD5DCE" w:rsidRDefault="00CC3F88">
      <w:pPr>
        <w:rPr>
          <w:sz w:val="22"/>
          <w:szCs w:val="22"/>
        </w:rPr>
      </w:pPr>
    </w:p>
    <w:p w14:paraId="0774ADB6" w14:textId="77777777" w:rsidR="00CC3F88" w:rsidRPr="00A85B69" w:rsidRDefault="00CC3F88">
      <w:pPr>
        <w:rPr>
          <w:sz w:val="22"/>
          <w:szCs w:val="22"/>
        </w:rPr>
      </w:pPr>
    </w:p>
    <w:p w14:paraId="3F7805CE" w14:textId="77777777" w:rsidR="00F91DF9" w:rsidRPr="00A85B69" w:rsidRDefault="00F91DF9">
      <w:pPr>
        <w:rPr>
          <w:sz w:val="22"/>
          <w:szCs w:val="22"/>
        </w:rPr>
      </w:pPr>
    </w:p>
    <w:p w14:paraId="2238CA21" w14:textId="77777777" w:rsidR="00CC3F88" w:rsidRPr="00AD5DCE" w:rsidRDefault="00CC3F88">
      <w:pPr>
        <w:rPr>
          <w:sz w:val="22"/>
          <w:szCs w:val="22"/>
        </w:rPr>
      </w:pPr>
    </w:p>
    <w:p w14:paraId="77AF1180" w14:textId="77777777" w:rsidR="00CC3F88" w:rsidRPr="00AD5DCE" w:rsidRDefault="00894AFC">
      <w:pPr>
        <w:pStyle w:val="3"/>
        <w:jc w:val="left"/>
        <w:rPr>
          <w:color w:val="000000"/>
          <w:sz w:val="22"/>
          <w:szCs w:val="22"/>
        </w:rPr>
      </w:pPr>
      <w:bookmarkStart w:id="15" w:name="_Toc119204118"/>
      <w:r w:rsidRPr="00AD5DCE">
        <w:rPr>
          <w:color w:val="000000"/>
          <w:sz w:val="22"/>
          <w:szCs w:val="22"/>
        </w:rPr>
        <w:t>Требования к временным характеристикам</w:t>
      </w:r>
      <w:bookmarkEnd w:id="15"/>
    </w:p>
    <w:p w14:paraId="123F6093" w14:textId="77777777" w:rsidR="00CC3F88" w:rsidRPr="00AD5DCE" w:rsidRDefault="00CC3F88">
      <w:pPr>
        <w:rPr>
          <w:sz w:val="22"/>
          <w:szCs w:val="22"/>
        </w:rPr>
      </w:pPr>
    </w:p>
    <w:p w14:paraId="2468B1A9" w14:textId="77777777" w:rsidR="00CC3F88" w:rsidRPr="00AD5DCE" w:rsidRDefault="00CC3F88">
      <w:pPr>
        <w:rPr>
          <w:sz w:val="22"/>
          <w:szCs w:val="22"/>
        </w:rPr>
      </w:pPr>
    </w:p>
    <w:p w14:paraId="5F745418" w14:textId="77777777" w:rsidR="00CC3F88" w:rsidRDefault="00CC3F88">
      <w:pPr>
        <w:rPr>
          <w:sz w:val="22"/>
          <w:szCs w:val="22"/>
          <w:lang w:val="en-US"/>
        </w:rPr>
      </w:pPr>
    </w:p>
    <w:p w14:paraId="509ED405" w14:textId="77777777" w:rsidR="00A85B69" w:rsidRPr="00A85B69" w:rsidRDefault="00A85B69">
      <w:pPr>
        <w:rPr>
          <w:sz w:val="22"/>
          <w:szCs w:val="22"/>
          <w:lang w:val="en-US"/>
        </w:rPr>
      </w:pPr>
    </w:p>
    <w:p w14:paraId="30BFED18" w14:textId="1BF04806" w:rsidR="00A85B69" w:rsidRPr="00A85B69" w:rsidRDefault="00A85B69">
      <w:pPr>
        <w:ind w:left="576" w:firstLine="132"/>
        <w:jc w:val="both"/>
        <w:rPr>
          <w:color w:val="000000"/>
          <w:spacing w:val="2"/>
          <w:sz w:val="22"/>
          <w:szCs w:val="22"/>
        </w:rPr>
      </w:pPr>
      <w:r w:rsidRPr="00A85B69">
        <w:rPr>
          <w:color w:val="000000"/>
          <w:spacing w:val="2"/>
          <w:sz w:val="22"/>
          <w:szCs w:val="22"/>
        </w:rPr>
        <w:t>Временные характеристики программы не регламентируются, но время обработки одного изображения не должно превышать 5 секунд при стандартной нагрузке.</w:t>
      </w:r>
    </w:p>
    <w:p w14:paraId="634A47A2" w14:textId="77777777" w:rsidR="00CC3F88" w:rsidRPr="00AD5DCE" w:rsidRDefault="00CC3F88">
      <w:pPr>
        <w:jc w:val="both"/>
        <w:rPr>
          <w:color w:val="000000"/>
          <w:spacing w:val="2"/>
          <w:sz w:val="22"/>
          <w:szCs w:val="22"/>
        </w:rPr>
      </w:pPr>
    </w:p>
    <w:p w14:paraId="33AB0791" w14:textId="77777777" w:rsidR="00CC3F88" w:rsidRPr="00AD5DCE" w:rsidRDefault="00CC3F88">
      <w:pPr>
        <w:jc w:val="both"/>
        <w:rPr>
          <w:color w:val="000000"/>
          <w:spacing w:val="2"/>
          <w:sz w:val="22"/>
          <w:szCs w:val="22"/>
        </w:rPr>
      </w:pPr>
    </w:p>
    <w:p w14:paraId="434E06DD" w14:textId="77777777" w:rsidR="00CC3F88" w:rsidRPr="00AD5DCE" w:rsidRDefault="00CC3F88">
      <w:pPr>
        <w:jc w:val="both"/>
        <w:rPr>
          <w:color w:val="000000"/>
          <w:spacing w:val="2"/>
          <w:sz w:val="22"/>
          <w:szCs w:val="22"/>
        </w:rPr>
      </w:pPr>
    </w:p>
    <w:p w14:paraId="236A272D" w14:textId="77777777" w:rsidR="00CC3F88" w:rsidRPr="00AD5DCE" w:rsidRDefault="00CC3F88">
      <w:pPr>
        <w:jc w:val="both"/>
        <w:rPr>
          <w:sz w:val="22"/>
          <w:szCs w:val="22"/>
        </w:rPr>
      </w:pPr>
    </w:p>
    <w:p w14:paraId="3A6DA97D" w14:textId="77777777" w:rsidR="00CC3F88" w:rsidRPr="00AD5DCE" w:rsidRDefault="00894AFC">
      <w:pPr>
        <w:pStyle w:val="2"/>
        <w:numPr>
          <w:ilvl w:val="1"/>
          <w:numId w:val="35"/>
        </w:numPr>
        <w:jc w:val="left"/>
        <w:rPr>
          <w:b/>
          <w:bCs/>
          <w:sz w:val="22"/>
          <w:szCs w:val="22"/>
        </w:rPr>
      </w:pPr>
      <w:bookmarkStart w:id="16" w:name="_Toc119204119"/>
      <w:r w:rsidRPr="00AD5DCE">
        <w:rPr>
          <w:b/>
          <w:bCs/>
          <w:sz w:val="22"/>
          <w:szCs w:val="22"/>
        </w:rPr>
        <w:t>Требования к надежности</w:t>
      </w:r>
      <w:bookmarkEnd w:id="16"/>
    </w:p>
    <w:p w14:paraId="1C0BE678" w14:textId="77777777" w:rsidR="00CC3F88" w:rsidRPr="00AD5DCE" w:rsidRDefault="00CC3F88">
      <w:pPr>
        <w:rPr>
          <w:sz w:val="22"/>
          <w:szCs w:val="22"/>
        </w:rPr>
      </w:pPr>
    </w:p>
    <w:p w14:paraId="0F955D11" w14:textId="77777777" w:rsidR="00CC3F88" w:rsidRPr="00AD5DCE" w:rsidRDefault="00CC3F88">
      <w:pPr>
        <w:rPr>
          <w:sz w:val="22"/>
          <w:szCs w:val="22"/>
        </w:rPr>
      </w:pPr>
    </w:p>
    <w:p w14:paraId="702015FC" w14:textId="77777777" w:rsidR="00CC3F88" w:rsidRPr="00AD5DCE" w:rsidRDefault="00CC3F88">
      <w:pPr>
        <w:rPr>
          <w:sz w:val="22"/>
          <w:szCs w:val="22"/>
        </w:rPr>
      </w:pPr>
    </w:p>
    <w:p w14:paraId="19F86953" w14:textId="77777777" w:rsidR="00CC3F88" w:rsidRPr="00AD5DCE" w:rsidRDefault="00CC3F88">
      <w:pPr>
        <w:rPr>
          <w:sz w:val="22"/>
          <w:szCs w:val="22"/>
        </w:rPr>
      </w:pPr>
    </w:p>
    <w:p w14:paraId="69ED4388" w14:textId="77777777" w:rsidR="00CC3F88" w:rsidRPr="00AD5DCE" w:rsidRDefault="00894AFC">
      <w:pPr>
        <w:pStyle w:val="3"/>
        <w:numPr>
          <w:ilvl w:val="2"/>
          <w:numId w:val="36"/>
        </w:numPr>
        <w:jc w:val="left"/>
        <w:rPr>
          <w:color w:val="000000"/>
          <w:sz w:val="22"/>
          <w:szCs w:val="22"/>
        </w:rPr>
      </w:pPr>
      <w:bookmarkStart w:id="17" w:name="_Toc119204120"/>
      <w:r w:rsidRPr="00AD5DCE">
        <w:rPr>
          <w:color w:val="000000"/>
          <w:spacing w:val="1"/>
          <w:sz w:val="22"/>
          <w:szCs w:val="22"/>
        </w:rPr>
        <w:t xml:space="preserve">Требования к обеспечению надежного (устойчивого) </w:t>
      </w:r>
      <w:r w:rsidRPr="00AD5DCE">
        <w:rPr>
          <w:color w:val="000000"/>
          <w:sz w:val="22"/>
          <w:szCs w:val="22"/>
        </w:rPr>
        <w:t>функционирования программы</w:t>
      </w:r>
      <w:bookmarkEnd w:id="17"/>
    </w:p>
    <w:p w14:paraId="4E44A2F4" w14:textId="77777777" w:rsidR="00CC3F88" w:rsidRPr="00AD5DCE" w:rsidRDefault="00CC3F88">
      <w:pPr>
        <w:rPr>
          <w:sz w:val="22"/>
          <w:szCs w:val="22"/>
        </w:rPr>
      </w:pPr>
    </w:p>
    <w:p w14:paraId="3A2C4FB8" w14:textId="77777777" w:rsidR="00CC3F88" w:rsidRPr="00AD5DCE" w:rsidRDefault="00CC3F88">
      <w:pPr>
        <w:rPr>
          <w:sz w:val="22"/>
          <w:szCs w:val="22"/>
        </w:rPr>
      </w:pPr>
    </w:p>
    <w:p w14:paraId="50FB20F5" w14:textId="77777777" w:rsidR="00CC3F88" w:rsidRDefault="00CC3F88">
      <w:pPr>
        <w:rPr>
          <w:sz w:val="22"/>
          <w:szCs w:val="22"/>
          <w:lang w:val="en-US"/>
        </w:rPr>
      </w:pPr>
    </w:p>
    <w:p w14:paraId="504A38DB" w14:textId="77777777" w:rsidR="00A85B69" w:rsidRPr="00A85B69" w:rsidRDefault="00A85B69">
      <w:pPr>
        <w:rPr>
          <w:sz w:val="22"/>
          <w:szCs w:val="22"/>
          <w:lang w:val="en-US"/>
        </w:rPr>
      </w:pPr>
    </w:p>
    <w:p w14:paraId="7FFE05EF" w14:textId="0F6EAD31" w:rsidR="00CC3F88" w:rsidRPr="00A85B69" w:rsidRDefault="00A85B69" w:rsidP="00A85B69">
      <w:pPr>
        <w:ind w:firstLine="708"/>
        <w:jc w:val="both"/>
        <w:rPr>
          <w:sz w:val="22"/>
          <w:szCs w:val="22"/>
        </w:rPr>
      </w:pPr>
      <w:r w:rsidRPr="00A85B69">
        <w:rPr>
          <w:spacing w:val="2"/>
          <w:sz w:val="22"/>
          <w:szCs w:val="22"/>
        </w:rPr>
        <w:t>Надежное функционирование программы должно обеспечиваться регулярными обновлениями и тестированием.</w:t>
      </w:r>
    </w:p>
    <w:p w14:paraId="4F369969" w14:textId="77777777" w:rsidR="00CC3F88" w:rsidRPr="00AD5DCE" w:rsidRDefault="00CC3F88">
      <w:pPr>
        <w:rPr>
          <w:sz w:val="22"/>
          <w:szCs w:val="22"/>
        </w:rPr>
      </w:pPr>
    </w:p>
    <w:p w14:paraId="7CA82715" w14:textId="77777777" w:rsidR="00CC3F88" w:rsidRPr="00AD5DCE" w:rsidRDefault="00CC3F88">
      <w:pPr>
        <w:rPr>
          <w:sz w:val="22"/>
          <w:szCs w:val="22"/>
        </w:rPr>
      </w:pPr>
    </w:p>
    <w:p w14:paraId="59F05DF1" w14:textId="77777777" w:rsidR="00CC3F88" w:rsidRPr="00AD5DCE" w:rsidRDefault="00CC3F88">
      <w:pPr>
        <w:rPr>
          <w:sz w:val="22"/>
          <w:szCs w:val="22"/>
        </w:rPr>
      </w:pPr>
    </w:p>
    <w:p w14:paraId="7550D691" w14:textId="77777777" w:rsidR="00CC3F88" w:rsidRPr="00AD5DCE" w:rsidRDefault="00CC3F88">
      <w:pPr>
        <w:rPr>
          <w:sz w:val="22"/>
          <w:szCs w:val="22"/>
        </w:rPr>
      </w:pPr>
    </w:p>
    <w:p w14:paraId="394467B8" w14:textId="77777777" w:rsidR="00CC3F88" w:rsidRPr="00AD5DCE" w:rsidRDefault="00894AFC">
      <w:pPr>
        <w:pStyle w:val="3"/>
        <w:numPr>
          <w:ilvl w:val="2"/>
          <w:numId w:val="36"/>
        </w:numPr>
        <w:jc w:val="left"/>
        <w:rPr>
          <w:color w:val="000000"/>
          <w:spacing w:val="5"/>
          <w:sz w:val="22"/>
          <w:szCs w:val="22"/>
        </w:rPr>
      </w:pPr>
      <w:bookmarkStart w:id="18" w:name="_Toc119204121"/>
      <w:bookmarkEnd w:id="18"/>
      <w:r w:rsidRPr="00AD5DCE">
        <w:rPr>
          <w:color w:val="000000"/>
          <w:spacing w:val="5"/>
          <w:sz w:val="22"/>
          <w:szCs w:val="22"/>
        </w:rPr>
        <w:t>Время восстановления после отказа</w:t>
      </w:r>
    </w:p>
    <w:p w14:paraId="104BDF2E" w14:textId="77777777" w:rsidR="00CC3F88" w:rsidRPr="00AD5DCE" w:rsidRDefault="00CC3F88">
      <w:pPr>
        <w:rPr>
          <w:sz w:val="22"/>
          <w:szCs w:val="22"/>
        </w:rPr>
      </w:pPr>
    </w:p>
    <w:p w14:paraId="49BD9950" w14:textId="77777777" w:rsidR="00CC3F88" w:rsidRPr="00AD5DCE" w:rsidRDefault="00CC3F88">
      <w:pPr>
        <w:rPr>
          <w:sz w:val="22"/>
          <w:szCs w:val="22"/>
        </w:rPr>
      </w:pPr>
    </w:p>
    <w:p w14:paraId="09AF7559" w14:textId="77777777" w:rsidR="00CC3F88" w:rsidRDefault="00CC3F88">
      <w:pPr>
        <w:rPr>
          <w:sz w:val="22"/>
          <w:szCs w:val="22"/>
          <w:lang w:val="en-US"/>
        </w:rPr>
      </w:pPr>
    </w:p>
    <w:p w14:paraId="7F95EDC8" w14:textId="77777777" w:rsidR="00A85B69" w:rsidRPr="00A85B69" w:rsidRDefault="00A85B69">
      <w:pPr>
        <w:rPr>
          <w:sz w:val="22"/>
          <w:szCs w:val="22"/>
          <w:lang w:val="en-US"/>
        </w:rPr>
      </w:pPr>
    </w:p>
    <w:p w14:paraId="75DB48A8" w14:textId="2F3CF1BE" w:rsidR="00CC3F88" w:rsidRPr="00AD5DCE" w:rsidRDefault="00A85B69" w:rsidP="00A85B69">
      <w:pPr>
        <w:ind w:firstLine="708"/>
        <w:jc w:val="both"/>
        <w:rPr>
          <w:sz w:val="22"/>
          <w:szCs w:val="22"/>
        </w:rPr>
      </w:pPr>
      <w:r w:rsidRPr="00A85B69">
        <w:rPr>
          <w:sz w:val="22"/>
          <w:szCs w:val="22"/>
        </w:rPr>
        <w:t xml:space="preserve">Время восстановления после отказа не должно превышать времени перезагрузки сервера и повторного запуска контейнера </w:t>
      </w:r>
      <w:proofErr w:type="spellStart"/>
      <w:r w:rsidRPr="00A85B69">
        <w:rPr>
          <w:sz w:val="22"/>
          <w:szCs w:val="22"/>
        </w:rPr>
        <w:t>Docker</w:t>
      </w:r>
      <w:proofErr w:type="spellEnd"/>
      <w:r w:rsidRPr="00A85B69">
        <w:rPr>
          <w:sz w:val="22"/>
          <w:szCs w:val="22"/>
        </w:rPr>
        <w:t>.</w:t>
      </w:r>
    </w:p>
    <w:p w14:paraId="787F57C7" w14:textId="77777777" w:rsidR="00CC3F88" w:rsidRPr="00AD5DCE" w:rsidRDefault="00CC3F88">
      <w:pPr>
        <w:rPr>
          <w:sz w:val="22"/>
          <w:szCs w:val="22"/>
        </w:rPr>
      </w:pPr>
    </w:p>
    <w:p w14:paraId="48576C25" w14:textId="77777777" w:rsidR="00CC3F88" w:rsidRPr="00AD5DCE" w:rsidRDefault="00CC3F88">
      <w:pPr>
        <w:rPr>
          <w:sz w:val="22"/>
          <w:szCs w:val="22"/>
        </w:rPr>
      </w:pPr>
    </w:p>
    <w:p w14:paraId="5CDCB536" w14:textId="77777777" w:rsidR="00CC3F88" w:rsidRPr="00AD5DCE" w:rsidRDefault="00CC3F88">
      <w:pPr>
        <w:rPr>
          <w:sz w:val="22"/>
          <w:szCs w:val="22"/>
        </w:rPr>
      </w:pPr>
    </w:p>
    <w:p w14:paraId="1A20B66E" w14:textId="77777777" w:rsidR="00CC3F88" w:rsidRPr="00AD5DCE" w:rsidRDefault="00CC3F88">
      <w:pPr>
        <w:rPr>
          <w:sz w:val="22"/>
          <w:szCs w:val="22"/>
        </w:rPr>
      </w:pPr>
    </w:p>
    <w:p w14:paraId="74035D52" w14:textId="77777777" w:rsidR="00CC3F88" w:rsidRPr="00AD5DCE" w:rsidRDefault="00894AFC">
      <w:pPr>
        <w:pStyle w:val="3"/>
        <w:numPr>
          <w:ilvl w:val="2"/>
          <w:numId w:val="36"/>
        </w:numPr>
        <w:jc w:val="left"/>
        <w:rPr>
          <w:color w:val="000000"/>
          <w:spacing w:val="1"/>
          <w:sz w:val="22"/>
          <w:szCs w:val="22"/>
        </w:rPr>
      </w:pPr>
      <w:r w:rsidRPr="00AD5DCE">
        <w:rPr>
          <w:color w:val="000000"/>
          <w:spacing w:val="1"/>
          <w:sz w:val="22"/>
          <w:szCs w:val="22"/>
        </w:rPr>
        <w:t>Отказы из-за некорректных действий оператора</w:t>
      </w:r>
    </w:p>
    <w:p w14:paraId="401FF7F1" w14:textId="77777777" w:rsidR="00CC3F88" w:rsidRPr="00AD5DCE" w:rsidRDefault="00CC3F88">
      <w:pPr>
        <w:rPr>
          <w:sz w:val="22"/>
          <w:szCs w:val="22"/>
        </w:rPr>
      </w:pPr>
    </w:p>
    <w:p w14:paraId="2577BAC9" w14:textId="77777777" w:rsidR="00CC3F88" w:rsidRPr="00AD5DCE" w:rsidRDefault="00CC3F88">
      <w:pPr>
        <w:rPr>
          <w:sz w:val="22"/>
          <w:szCs w:val="22"/>
        </w:rPr>
      </w:pPr>
    </w:p>
    <w:p w14:paraId="7D456983" w14:textId="77777777" w:rsidR="00CC3F88" w:rsidRDefault="00CC3F88">
      <w:pPr>
        <w:rPr>
          <w:sz w:val="22"/>
          <w:szCs w:val="22"/>
          <w:lang w:val="en-US"/>
        </w:rPr>
      </w:pPr>
    </w:p>
    <w:p w14:paraId="103BC8A1" w14:textId="77777777" w:rsidR="00A85B69" w:rsidRPr="00A85B69" w:rsidRDefault="00A85B69">
      <w:pPr>
        <w:rPr>
          <w:sz w:val="22"/>
          <w:szCs w:val="22"/>
          <w:lang w:val="en-US"/>
        </w:rPr>
      </w:pPr>
    </w:p>
    <w:p w14:paraId="6AEDC524" w14:textId="635F2C04" w:rsidR="00CC3F88" w:rsidRPr="00AD5DCE" w:rsidRDefault="00A85B69">
      <w:pPr>
        <w:ind w:firstLine="576"/>
        <w:jc w:val="both"/>
        <w:rPr>
          <w:sz w:val="22"/>
          <w:szCs w:val="22"/>
        </w:rPr>
      </w:pPr>
      <w:r w:rsidRPr="00A85B69">
        <w:rPr>
          <w:spacing w:val="8"/>
          <w:sz w:val="22"/>
          <w:szCs w:val="22"/>
        </w:rPr>
        <w:t>Отказы возможны вследствие некорректных действий при передаче данных. Для предотвращения отказов необходимо обеспечить проверку входных данных.</w:t>
      </w:r>
    </w:p>
    <w:p w14:paraId="3EB0EE57" w14:textId="77777777" w:rsidR="00CC3F88" w:rsidRPr="00AD5DCE" w:rsidRDefault="00CC3F88">
      <w:pPr>
        <w:rPr>
          <w:sz w:val="22"/>
          <w:szCs w:val="22"/>
        </w:rPr>
      </w:pPr>
    </w:p>
    <w:p w14:paraId="24B4479D" w14:textId="77777777" w:rsidR="00CC3F88" w:rsidRPr="00AD5DCE" w:rsidRDefault="00CC3F88">
      <w:pPr>
        <w:rPr>
          <w:sz w:val="22"/>
          <w:szCs w:val="22"/>
        </w:rPr>
      </w:pPr>
    </w:p>
    <w:p w14:paraId="332C1ADE" w14:textId="77777777" w:rsidR="00CC3F88" w:rsidRPr="00AD5DCE" w:rsidRDefault="00CC3F88">
      <w:pPr>
        <w:rPr>
          <w:sz w:val="22"/>
          <w:szCs w:val="22"/>
        </w:rPr>
      </w:pPr>
    </w:p>
    <w:p w14:paraId="3E0F7F67" w14:textId="77777777" w:rsidR="00CC3F88" w:rsidRPr="00AD5DCE" w:rsidRDefault="00CC3F88">
      <w:pPr>
        <w:rPr>
          <w:sz w:val="22"/>
          <w:szCs w:val="22"/>
        </w:rPr>
      </w:pPr>
    </w:p>
    <w:p w14:paraId="73977A91" w14:textId="77777777" w:rsidR="00CC3F88" w:rsidRPr="00AD5DCE" w:rsidRDefault="00894AFC">
      <w:pPr>
        <w:pStyle w:val="2"/>
        <w:numPr>
          <w:ilvl w:val="1"/>
          <w:numId w:val="35"/>
        </w:numPr>
        <w:jc w:val="left"/>
        <w:rPr>
          <w:b/>
          <w:bCs/>
          <w:sz w:val="22"/>
          <w:szCs w:val="22"/>
        </w:rPr>
      </w:pPr>
      <w:bookmarkStart w:id="19" w:name="_Toc119204122"/>
      <w:r w:rsidRPr="00AD5DCE">
        <w:rPr>
          <w:b/>
          <w:bCs/>
          <w:sz w:val="22"/>
          <w:szCs w:val="22"/>
        </w:rPr>
        <w:t>Условия эксплуатации</w:t>
      </w:r>
      <w:bookmarkEnd w:id="19"/>
    </w:p>
    <w:p w14:paraId="1545F8F3" w14:textId="77777777" w:rsidR="00CC3F88" w:rsidRPr="00AD5DCE" w:rsidRDefault="00CC3F88">
      <w:pPr>
        <w:rPr>
          <w:sz w:val="22"/>
          <w:szCs w:val="22"/>
        </w:rPr>
      </w:pPr>
    </w:p>
    <w:p w14:paraId="386C47E3" w14:textId="77777777" w:rsidR="00CC3F88" w:rsidRPr="00AD5DCE" w:rsidRDefault="00CC3F88">
      <w:pPr>
        <w:rPr>
          <w:sz w:val="22"/>
          <w:szCs w:val="22"/>
        </w:rPr>
      </w:pPr>
    </w:p>
    <w:p w14:paraId="2D0E9F7D" w14:textId="77777777" w:rsidR="00CC3F88" w:rsidRPr="00AD5DCE" w:rsidRDefault="00CC3F88">
      <w:pPr>
        <w:rPr>
          <w:sz w:val="22"/>
          <w:szCs w:val="22"/>
        </w:rPr>
      </w:pPr>
    </w:p>
    <w:p w14:paraId="250957F4" w14:textId="77777777" w:rsidR="00CC3F88" w:rsidRPr="00AD5DCE" w:rsidRDefault="00894AFC">
      <w:pPr>
        <w:pStyle w:val="3"/>
        <w:numPr>
          <w:ilvl w:val="2"/>
          <w:numId w:val="37"/>
        </w:numPr>
        <w:jc w:val="left"/>
        <w:rPr>
          <w:color w:val="000000"/>
          <w:sz w:val="22"/>
          <w:szCs w:val="22"/>
        </w:rPr>
      </w:pPr>
      <w:bookmarkStart w:id="20" w:name="_Toc119204123"/>
      <w:bookmarkEnd w:id="20"/>
      <w:r w:rsidRPr="00AD5DCE">
        <w:rPr>
          <w:color w:val="000000"/>
          <w:sz w:val="22"/>
          <w:szCs w:val="22"/>
        </w:rPr>
        <w:t>Климатические условия эксплуатации</w:t>
      </w:r>
    </w:p>
    <w:p w14:paraId="727FE170" w14:textId="77777777" w:rsidR="00CC3F88" w:rsidRPr="00AD5DCE" w:rsidRDefault="00CC3F88">
      <w:pPr>
        <w:rPr>
          <w:sz w:val="22"/>
          <w:szCs w:val="22"/>
        </w:rPr>
      </w:pPr>
    </w:p>
    <w:p w14:paraId="2EF86F90" w14:textId="77777777" w:rsidR="00CC3F88" w:rsidRDefault="00CC3F88">
      <w:pPr>
        <w:rPr>
          <w:sz w:val="22"/>
          <w:szCs w:val="22"/>
          <w:lang w:val="en-US"/>
        </w:rPr>
      </w:pPr>
    </w:p>
    <w:p w14:paraId="3F3920EA" w14:textId="77777777" w:rsidR="00A85B69" w:rsidRPr="00A85B69" w:rsidRDefault="00A85B69">
      <w:pPr>
        <w:rPr>
          <w:sz w:val="22"/>
          <w:szCs w:val="22"/>
          <w:lang w:val="en-US"/>
        </w:rPr>
      </w:pPr>
    </w:p>
    <w:p w14:paraId="0BDCB41E" w14:textId="77777777" w:rsidR="00CC3F88" w:rsidRPr="00AD5DCE" w:rsidRDefault="00CC3F88">
      <w:pPr>
        <w:rPr>
          <w:sz w:val="22"/>
          <w:szCs w:val="22"/>
        </w:rPr>
      </w:pPr>
    </w:p>
    <w:p w14:paraId="2CF69D58" w14:textId="10315DF0" w:rsidR="00CC3F88" w:rsidRPr="00AD5DCE" w:rsidRDefault="00A85B69">
      <w:pPr>
        <w:ind w:firstLine="708"/>
        <w:jc w:val="both"/>
        <w:rPr>
          <w:sz w:val="22"/>
          <w:szCs w:val="22"/>
        </w:rPr>
      </w:pPr>
      <w:r w:rsidRPr="00A85B69">
        <w:rPr>
          <w:sz w:val="22"/>
          <w:szCs w:val="22"/>
        </w:rPr>
        <w:t>Климатические условия эксплуатации соответствуют стандартным условиям эксплуатации серверного оборудования.</w:t>
      </w:r>
    </w:p>
    <w:p w14:paraId="0BFF0686" w14:textId="77777777" w:rsidR="00CC3F88" w:rsidRPr="00AD5DCE" w:rsidRDefault="00CC3F88">
      <w:pPr>
        <w:rPr>
          <w:sz w:val="22"/>
          <w:szCs w:val="22"/>
        </w:rPr>
      </w:pPr>
    </w:p>
    <w:p w14:paraId="51A9F614" w14:textId="77777777" w:rsidR="00CC3F88" w:rsidRPr="00AD5DCE" w:rsidRDefault="00CC3F88">
      <w:pPr>
        <w:rPr>
          <w:sz w:val="22"/>
          <w:szCs w:val="22"/>
        </w:rPr>
      </w:pPr>
    </w:p>
    <w:p w14:paraId="00524E56" w14:textId="77777777" w:rsidR="00CC3F88" w:rsidRPr="00AD5DCE" w:rsidRDefault="00CC3F88">
      <w:pPr>
        <w:rPr>
          <w:sz w:val="22"/>
          <w:szCs w:val="22"/>
        </w:rPr>
      </w:pPr>
    </w:p>
    <w:p w14:paraId="7093F063" w14:textId="77777777" w:rsidR="00CC3F88" w:rsidRPr="00AD5DCE" w:rsidRDefault="00CC3F88">
      <w:pPr>
        <w:rPr>
          <w:sz w:val="22"/>
          <w:szCs w:val="22"/>
        </w:rPr>
      </w:pPr>
    </w:p>
    <w:p w14:paraId="7679FA2D" w14:textId="77777777" w:rsidR="00CC3F88" w:rsidRPr="00AD5DCE" w:rsidRDefault="00894AFC">
      <w:pPr>
        <w:pStyle w:val="3"/>
        <w:numPr>
          <w:ilvl w:val="2"/>
          <w:numId w:val="37"/>
        </w:numPr>
        <w:jc w:val="left"/>
        <w:rPr>
          <w:color w:val="000000"/>
          <w:spacing w:val="2"/>
          <w:sz w:val="22"/>
          <w:szCs w:val="22"/>
        </w:rPr>
      </w:pPr>
      <w:bookmarkStart w:id="21" w:name="_Toc119204124"/>
      <w:bookmarkEnd w:id="21"/>
      <w:r w:rsidRPr="00AD5DCE">
        <w:rPr>
          <w:color w:val="000000"/>
          <w:spacing w:val="2"/>
          <w:sz w:val="22"/>
          <w:szCs w:val="22"/>
        </w:rPr>
        <w:t>Требования к видам обслуживания</w:t>
      </w:r>
    </w:p>
    <w:p w14:paraId="407F9472" w14:textId="77777777" w:rsidR="00CC3F88" w:rsidRPr="00AD5DCE" w:rsidRDefault="00CC3F88">
      <w:pPr>
        <w:rPr>
          <w:sz w:val="22"/>
          <w:szCs w:val="22"/>
        </w:rPr>
      </w:pPr>
    </w:p>
    <w:p w14:paraId="796EBC3E" w14:textId="77777777" w:rsidR="00CC3F88" w:rsidRPr="00AD5DCE" w:rsidRDefault="00CC3F88">
      <w:pPr>
        <w:rPr>
          <w:sz w:val="22"/>
          <w:szCs w:val="22"/>
        </w:rPr>
      </w:pPr>
    </w:p>
    <w:p w14:paraId="283886C5" w14:textId="77777777" w:rsidR="00CC3F88" w:rsidRPr="00AD5DCE" w:rsidRDefault="00CC3F88">
      <w:pPr>
        <w:rPr>
          <w:sz w:val="22"/>
          <w:szCs w:val="22"/>
        </w:rPr>
      </w:pPr>
    </w:p>
    <w:p w14:paraId="1B96EAF1" w14:textId="7E2FA1F8" w:rsidR="00CC3F88" w:rsidRPr="0079638E" w:rsidRDefault="0079638E">
      <w:pPr>
        <w:ind w:firstLine="708"/>
        <w:jc w:val="both"/>
        <w:rPr>
          <w:sz w:val="22"/>
          <w:szCs w:val="22"/>
        </w:rPr>
      </w:pPr>
      <w:r w:rsidRPr="0079638E">
        <w:rPr>
          <w:sz w:val="22"/>
          <w:szCs w:val="22"/>
        </w:rPr>
        <w:t>Регулярное обновление и проверка зависимостей, поддержка актуальных версий библиотек.</w:t>
      </w:r>
    </w:p>
    <w:p w14:paraId="07BFDBF2" w14:textId="77777777" w:rsidR="00CC3F88" w:rsidRPr="00AD5DCE" w:rsidRDefault="00CC3F88">
      <w:pPr>
        <w:jc w:val="both"/>
        <w:rPr>
          <w:spacing w:val="1"/>
          <w:sz w:val="22"/>
          <w:szCs w:val="22"/>
        </w:rPr>
      </w:pPr>
    </w:p>
    <w:p w14:paraId="666595D3" w14:textId="77777777" w:rsidR="00CC3F88" w:rsidRPr="00AD5DCE" w:rsidRDefault="00CC3F88">
      <w:pPr>
        <w:jc w:val="both"/>
        <w:rPr>
          <w:spacing w:val="1"/>
          <w:sz w:val="22"/>
          <w:szCs w:val="22"/>
        </w:rPr>
      </w:pPr>
    </w:p>
    <w:p w14:paraId="6231A15B" w14:textId="77777777" w:rsidR="00CC3F88" w:rsidRPr="00AD5DCE" w:rsidRDefault="00CC3F88">
      <w:pPr>
        <w:jc w:val="both"/>
        <w:rPr>
          <w:spacing w:val="1"/>
          <w:sz w:val="22"/>
          <w:szCs w:val="22"/>
        </w:rPr>
      </w:pPr>
    </w:p>
    <w:p w14:paraId="25081ADE" w14:textId="77777777" w:rsidR="00CC3F88" w:rsidRPr="00AD5DCE" w:rsidRDefault="00CC3F88">
      <w:pPr>
        <w:jc w:val="both"/>
        <w:rPr>
          <w:sz w:val="22"/>
          <w:szCs w:val="22"/>
        </w:rPr>
      </w:pPr>
    </w:p>
    <w:p w14:paraId="42FB8553" w14:textId="77777777" w:rsidR="00CC3F88" w:rsidRPr="00AD5DCE" w:rsidRDefault="00894AFC">
      <w:pPr>
        <w:pStyle w:val="3"/>
        <w:numPr>
          <w:ilvl w:val="2"/>
          <w:numId w:val="37"/>
        </w:numPr>
        <w:jc w:val="left"/>
        <w:rPr>
          <w:color w:val="000000"/>
          <w:spacing w:val="2"/>
          <w:sz w:val="22"/>
          <w:szCs w:val="22"/>
        </w:rPr>
      </w:pPr>
      <w:r w:rsidRPr="00AD5DCE">
        <w:rPr>
          <w:color w:val="000000"/>
          <w:spacing w:val="2"/>
          <w:sz w:val="22"/>
          <w:szCs w:val="22"/>
        </w:rPr>
        <w:t>Требования к численности и квалификации персонала</w:t>
      </w:r>
    </w:p>
    <w:p w14:paraId="4636905A" w14:textId="77777777" w:rsidR="00CC3F88" w:rsidRPr="00AD5DCE" w:rsidRDefault="00CC3F88">
      <w:pPr>
        <w:rPr>
          <w:sz w:val="22"/>
          <w:szCs w:val="22"/>
        </w:rPr>
      </w:pPr>
    </w:p>
    <w:p w14:paraId="364CA64F" w14:textId="77777777" w:rsidR="00CC3F88" w:rsidRDefault="00CC3F88">
      <w:pPr>
        <w:rPr>
          <w:sz w:val="22"/>
          <w:szCs w:val="22"/>
          <w:lang w:val="en-US"/>
        </w:rPr>
      </w:pPr>
    </w:p>
    <w:p w14:paraId="22076C9D" w14:textId="77777777" w:rsidR="0079638E" w:rsidRPr="0079638E" w:rsidRDefault="0079638E">
      <w:pPr>
        <w:rPr>
          <w:sz w:val="22"/>
          <w:szCs w:val="22"/>
          <w:lang w:val="en-US"/>
        </w:rPr>
      </w:pPr>
    </w:p>
    <w:p w14:paraId="359507D5" w14:textId="77777777" w:rsidR="00CC3F88" w:rsidRPr="00AD5DCE" w:rsidRDefault="00CC3F88">
      <w:pPr>
        <w:rPr>
          <w:sz w:val="22"/>
          <w:szCs w:val="22"/>
        </w:rPr>
      </w:pPr>
    </w:p>
    <w:p w14:paraId="34629701" w14:textId="718EE2C9" w:rsidR="00CC3F88" w:rsidRPr="0079638E" w:rsidRDefault="0079638E" w:rsidP="0079638E">
      <w:pPr>
        <w:ind w:firstLine="708"/>
        <w:jc w:val="both"/>
        <w:rPr>
          <w:spacing w:val="2"/>
          <w:sz w:val="22"/>
          <w:szCs w:val="22"/>
        </w:rPr>
      </w:pPr>
      <w:r w:rsidRPr="0079638E">
        <w:rPr>
          <w:spacing w:val="2"/>
          <w:sz w:val="22"/>
          <w:szCs w:val="22"/>
        </w:rPr>
        <w:t xml:space="preserve">Минимальное количество персонала - 1 системный администратор и 1 разработчик. Системный администратор должен иметь опыт работы с </w:t>
      </w:r>
      <w:r w:rsidRPr="0079638E">
        <w:rPr>
          <w:spacing w:val="2"/>
          <w:sz w:val="22"/>
          <w:szCs w:val="22"/>
          <w:lang w:val="en-US"/>
        </w:rPr>
        <w:t>Docker</w:t>
      </w:r>
      <w:r w:rsidRPr="0079638E">
        <w:rPr>
          <w:spacing w:val="2"/>
          <w:sz w:val="22"/>
          <w:szCs w:val="22"/>
        </w:rPr>
        <w:t xml:space="preserve"> и </w:t>
      </w:r>
      <w:r w:rsidRPr="0079638E">
        <w:rPr>
          <w:spacing w:val="2"/>
          <w:sz w:val="22"/>
          <w:szCs w:val="22"/>
          <w:lang w:val="en-US"/>
        </w:rPr>
        <w:t>Django</w:t>
      </w:r>
      <w:r w:rsidRPr="0079638E">
        <w:rPr>
          <w:spacing w:val="2"/>
          <w:sz w:val="22"/>
          <w:szCs w:val="22"/>
        </w:rPr>
        <w:t xml:space="preserve">. Разработчик должен иметь опыт работы с </w:t>
      </w:r>
      <w:r w:rsidRPr="0079638E">
        <w:rPr>
          <w:spacing w:val="2"/>
          <w:sz w:val="22"/>
          <w:szCs w:val="22"/>
          <w:lang w:val="en-US"/>
        </w:rPr>
        <w:t>Python</w:t>
      </w:r>
      <w:r w:rsidRPr="0079638E">
        <w:rPr>
          <w:spacing w:val="2"/>
          <w:sz w:val="22"/>
          <w:szCs w:val="22"/>
        </w:rPr>
        <w:t xml:space="preserve"> и библиотеками для обработки изображений.</w:t>
      </w:r>
    </w:p>
    <w:p w14:paraId="4547CC84" w14:textId="77777777" w:rsidR="00CC3F88" w:rsidRPr="00AD5DCE" w:rsidRDefault="00CC3F88">
      <w:pPr>
        <w:jc w:val="both"/>
        <w:rPr>
          <w:spacing w:val="2"/>
          <w:sz w:val="22"/>
          <w:szCs w:val="22"/>
        </w:rPr>
      </w:pPr>
    </w:p>
    <w:p w14:paraId="6E7DC4E8" w14:textId="77777777" w:rsidR="00CC3F88" w:rsidRPr="00AD5DCE" w:rsidRDefault="00CC3F88">
      <w:pPr>
        <w:jc w:val="both"/>
        <w:rPr>
          <w:spacing w:val="2"/>
          <w:sz w:val="22"/>
          <w:szCs w:val="22"/>
        </w:rPr>
      </w:pPr>
    </w:p>
    <w:p w14:paraId="69F7FA21" w14:textId="77777777" w:rsidR="00CC3F88" w:rsidRPr="00AD5DCE" w:rsidRDefault="00CC3F88">
      <w:pPr>
        <w:jc w:val="both"/>
        <w:rPr>
          <w:spacing w:val="2"/>
          <w:sz w:val="22"/>
          <w:szCs w:val="22"/>
        </w:rPr>
      </w:pPr>
    </w:p>
    <w:p w14:paraId="6943BBF2" w14:textId="77777777" w:rsidR="00CC3F88" w:rsidRPr="00AD5DCE" w:rsidRDefault="00CC3F88">
      <w:pPr>
        <w:jc w:val="both"/>
        <w:rPr>
          <w:sz w:val="22"/>
          <w:szCs w:val="22"/>
        </w:rPr>
      </w:pPr>
    </w:p>
    <w:p w14:paraId="668E2BB2" w14:textId="77777777" w:rsidR="00CC3F88" w:rsidRPr="00AD5DCE" w:rsidRDefault="00894AFC">
      <w:pPr>
        <w:pStyle w:val="2"/>
        <w:numPr>
          <w:ilvl w:val="1"/>
          <w:numId w:val="35"/>
        </w:numPr>
        <w:jc w:val="left"/>
        <w:rPr>
          <w:b/>
          <w:bCs/>
          <w:sz w:val="22"/>
          <w:szCs w:val="22"/>
        </w:rPr>
      </w:pPr>
      <w:bookmarkStart w:id="22" w:name="_Toc119204125"/>
      <w:r w:rsidRPr="00AD5DCE">
        <w:rPr>
          <w:b/>
          <w:bCs/>
          <w:sz w:val="22"/>
          <w:szCs w:val="22"/>
        </w:rPr>
        <w:t>Требования к составу и параметрам технических средств</w:t>
      </w:r>
      <w:bookmarkEnd w:id="22"/>
    </w:p>
    <w:p w14:paraId="772F445F" w14:textId="77777777" w:rsidR="00CC3F88" w:rsidRPr="00AD5DCE" w:rsidRDefault="00CC3F88">
      <w:pPr>
        <w:rPr>
          <w:sz w:val="22"/>
          <w:szCs w:val="22"/>
        </w:rPr>
      </w:pPr>
    </w:p>
    <w:p w14:paraId="6B5EE240" w14:textId="77777777" w:rsidR="00CC3F88" w:rsidRDefault="00CC3F88">
      <w:pPr>
        <w:rPr>
          <w:sz w:val="22"/>
          <w:szCs w:val="22"/>
          <w:lang w:val="en-US"/>
        </w:rPr>
      </w:pPr>
    </w:p>
    <w:p w14:paraId="5C5F21B5" w14:textId="77777777" w:rsidR="00981F64" w:rsidRPr="00981F64" w:rsidRDefault="00981F64">
      <w:pPr>
        <w:rPr>
          <w:sz w:val="22"/>
          <w:szCs w:val="22"/>
          <w:lang w:val="en-US"/>
        </w:rPr>
      </w:pPr>
    </w:p>
    <w:p w14:paraId="321AA743" w14:textId="77777777" w:rsidR="00CC3F88" w:rsidRPr="00AD5DCE" w:rsidRDefault="00CC3F88">
      <w:pPr>
        <w:rPr>
          <w:sz w:val="22"/>
          <w:szCs w:val="22"/>
        </w:rPr>
      </w:pPr>
    </w:p>
    <w:p w14:paraId="438F927A" w14:textId="2BB059E9" w:rsidR="00CC3F88" w:rsidRPr="00AD5DCE" w:rsidRDefault="00981F64">
      <w:pPr>
        <w:ind w:firstLine="576"/>
        <w:jc w:val="both"/>
        <w:rPr>
          <w:spacing w:val="-3"/>
          <w:sz w:val="22"/>
          <w:szCs w:val="22"/>
        </w:rPr>
      </w:pPr>
      <w:r w:rsidRPr="00981F64">
        <w:rPr>
          <w:sz w:val="22"/>
          <w:szCs w:val="22"/>
        </w:rPr>
        <w:t xml:space="preserve">Сервер с установленной операционной системой Linux, поддерживающий </w:t>
      </w:r>
      <w:proofErr w:type="spellStart"/>
      <w:r w:rsidRPr="00981F64">
        <w:rPr>
          <w:sz w:val="22"/>
          <w:szCs w:val="22"/>
        </w:rPr>
        <w:t>Docker</w:t>
      </w:r>
      <w:proofErr w:type="spellEnd"/>
      <w:r w:rsidRPr="00981F64">
        <w:rPr>
          <w:sz w:val="22"/>
          <w:szCs w:val="22"/>
        </w:rPr>
        <w:t>, с минимальными требованиями:</w:t>
      </w:r>
    </w:p>
    <w:p w14:paraId="75F323B1" w14:textId="77777777" w:rsidR="00CC3F88" w:rsidRPr="00AD5DCE" w:rsidRDefault="00CC3F88">
      <w:pPr>
        <w:ind w:firstLine="576"/>
        <w:jc w:val="both"/>
        <w:rPr>
          <w:sz w:val="22"/>
          <w:szCs w:val="22"/>
        </w:rPr>
      </w:pPr>
    </w:p>
    <w:p w14:paraId="0BAD212F" w14:textId="2991D941" w:rsidR="00CC3F88" w:rsidRPr="00AD5DCE" w:rsidRDefault="00894AFC">
      <w:pPr>
        <w:jc w:val="both"/>
        <w:rPr>
          <w:sz w:val="22"/>
          <w:szCs w:val="22"/>
        </w:rPr>
      </w:pPr>
      <w:r w:rsidRPr="00AD5DCE">
        <w:rPr>
          <w:spacing w:val="-2"/>
          <w:sz w:val="22"/>
          <w:szCs w:val="22"/>
        </w:rPr>
        <w:t>а)</w:t>
      </w:r>
      <w:r w:rsidRPr="00AD5DCE">
        <w:rPr>
          <w:sz w:val="22"/>
          <w:szCs w:val="22"/>
        </w:rPr>
        <w:tab/>
      </w:r>
      <w:r w:rsidR="00981F64">
        <w:t>п</w:t>
      </w:r>
      <w:r w:rsidR="00981F64">
        <w:t>роцессор: 2 ядра.</w:t>
      </w:r>
      <w:r w:rsidRPr="00AD5DCE">
        <w:rPr>
          <w:sz w:val="22"/>
          <w:szCs w:val="22"/>
        </w:rPr>
        <w:t>;</w:t>
      </w:r>
    </w:p>
    <w:p w14:paraId="0BDEC080" w14:textId="52A6A03E" w:rsidR="00CC3F88" w:rsidRPr="00AD5DCE" w:rsidRDefault="00894AFC">
      <w:pPr>
        <w:jc w:val="both"/>
        <w:rPr>
          <w:spacing w:val="4"/>
          <w:sz w:val="22"/>
          <w:szCs w:val="22"/>
        </w:rPr>
      </w:pPr>
      <w:r w:rsidRPr="00AD5DCE">
        <w:rPr>
          <w:spacing w:val="-11"/>
          <w:sz w:val="22"/>
          <w:szCs w:val="22"/>
        </w:rPr>
        <w:t>б)</w:t>
      </w:r>
      <w:r w:rsidRPr="00AD5DCE">
        <w:rPr>
          <w:sz w:val="22"/>
          <w:szCs w:val="22"/>
        </w:rPr>
        <w:tab/>
      </w:r>
      <w:r w:rsidRPr="00AD5DCE">
        <w:rPr>
          <w:spacing w:val="4"/>
          <w:sz w:val="22"/>
          <w:szCs w:val="22"/>
        </w:rPr>
        <w:t>о</w:t>
      </w:r>
      <w:r w:rsidR="00981F64">
        <w:t>перативная память: 4 ГБ</w:t>
      </w:r>
      <w:r w:rsidRPr="00AD5DCE">
        <w:rPr>
          <w:spacing w:val="4"/>
          <w:sz w:val="22"/>
          <w:szCs w:val="22"/>
        </w:rPr>
        <w:t>;</w:t>
      </w:r>
    </w:p>
    <w:p w14:paraId="3587345E" w14:textId="7B579A44" w:rsidR="00CC3F88" w:rsidRPr="009B4713" w:rsidRDefault="00894AFC">
      <w:pPr>
        <w:jc w:val="both"/>
        <w:rPr>
          <w:spacing w:val="4"/>
          <w:sz w:val="22"/>
          <w:szCs w:val="22"/>
        </w:rPr>
      </w:pPr>
      <w:r w:rsidRPr="00AD5DCE">
        <w:rPr>
          <w:spacing w:val="4"/>
          <w:sz w:val="22"/>
          <w:szCs w:val="22"/>
        </w:rPr>
        <w:t>в)</w:t>
      </w:r>
      <w:r w:rsidRPr="00AD5DCE">
        <w:rPr>
          <w:spacing w:val="4"/>
          <w:sz w:val="22"/>
          <w:szCs w:val="22"/>
        </w:rPr>
        <w:tab/>
      </w:r>
      <w:r w:rsidR="009B4713">
        <w:rPr>
          <w:spacing w:val="4"/>
          <w:sz w:val="22"/>
          <w:szCs w:val="22"/>
        </w:rPr>
        <w:t>д</w:t>
      </w:r>
      <w:r w:rsidR="009B4713" w:rsidRPr="009B4713">
        <w:rPr>
          <w:spacing w:val="4"/>
          <w:sz w:val="22"/>
          <w:szCs w:val="22"/>
        </w:rPr>
        <w:t xml:space="preserve">исковое пространство: </w:t>
      </w:r>
      <w:r w:rsidR="009B4713">
        <w:rPr>
          <w:spacing w:val="4"/>
          <w:sz w:val="22"/>
          <w:szCs w:val="22"/>
        </w:rPr>
        <w:t xml:space="preserve">не менее </w:t>
      </w:r>
      <w:r w:rsidR="009B4713" w:rsidRPr="009B4713">
        <w:rPr>
          <w:spacing w:val="4"/>
          <w:sz w:val="22"/>
          <w:szCs w:val="22"/>
        </w:rPr>
        <w:t>20 ГБ</w:t>
      </w:r>
      <w:r w:rsidRPr="00AD5DCE">
        <w:rPr>
          <w:spacing w:val="4"/>
          <w:sz w:val="22"/>
          <w:szCs w:val="22"/>
        </w:rPr>
        <w:t xml:space="preserve">; </w:t>
      </w:r>
    </w:p>
    <w:p w14:paraId="4BC4CC41" w14:textId="77777777" w:rsidR="00CC3F88" w:rsidRPr="00AD5DCE" w:rsidRDefault="00CC3F88">
      <w:pPr>
        <w:jc w:val="both"/>
        <w:rPr>
          <w:sz w:val="22"/>
          <w:szCs w:val="22"/>
        </w:rPr>
      </w:pPr>
    </w:p>
    <w:p w14:paraId="57DCC369" w14:textId="77777777" w:rsidR="00CC3F88" w:rsidRPr="00AD5DCE" w:rsidRDefault="00CC3F88">
      <w:pPr>
        <w:jc w:val="both"/>
        <w:rPr>
          <w:sz w:val="22"/>
          <w:szCs w:val="22"/>
        </w:rPr>
      </w:pPr>
    </w:p>
    <w:p w14:paraId="4B417F44" w14:textId="77777777" w:rsidR="00CC3F88" w:rsidRPr="00AD5DCE" w:rsidRDefault="00CC3F88">
      <w:pPr>
        <w:jc w:val="both"/>
        <w:rPr>
          <w:sz w:val="22"/>
          <w:szCs w:val="22"/>
        </w:rPr>
      </w:pPr>
    </w:p>
    <w:p w14:paraId="2ABC31AA" w14:textId="77777777" w:rsidR="00CC3F88" w:rsidRPr="00AD5DCE" w:rsidRDefault="00CC3F88">
      <w:pPr>
        <w:jc w:val="both"/>
        <w:rPr>
          <w:sz w:val="22"/>
          <w:szCs w:val="22"/>
        </w:rPr>
      </w:pPr>
    </w:p>
    <w:p w14:paraId="10CA180F" w14:textId="77777777" w:rsidR="00CC3F88" w:rsidRPr="00AD5DCE" w:rsidRDefault="00894AFC">
      <w:pPr>
        <w:pStyle w:val="2"/>
        <w:numPr>
          <w:ilvl w:val="1"/>
          <w:numId w:val="35"/>
        </w:numPr>
        <w:jc w:val="left"/>
        <w:rPr>
          <w:b/>
          <w:bCs/>
          <w:sz w:val="22"/>
          <w:szCs w:val="22"/>
        </w:rPr>
      </w:pPr>
      <w:bookmarkStart w:id="23" w:name="_Toc119204126"/>
      <w:bookmarkStart w:id="24" w:name="_Toc119204127"/>
      <w:bookmarkStart w:id="25" w:name="_Toc119204128"/>
      <w:bookmarkEnd w:id="23"/>
      <w:bookmarkEnd w:id="24"/>
      <w:r w:rsidRPr="00AD5DCE">
        <w:rPr>
          <w:b/>
          <w:bCs/>
          <w:sz w:val="22"/>
          <w:szCs w:val="22"/>
        </w:rPr>
        <w:t>Требования к информационной и программной совместимости</w:t>
      </w:r>
      <w:bookmarkEnd w:id="25"/>
    </w:p>
    <w:p w14:paraId="3409AE00" w14:textId="77777777" w:rsidR="00CC3F88" w:rsidRPr="00AD5DCE" w:rsidRDefault="00CC3F88">
      <w:pPr>
        <w:rPr>
          <w:sz w:val="22"/>
          <w:szCs w:val="22"/>
        </w:rPr>
      </w:pPr>
    </w:p>
    <w:p w14:paraId="7264F277" w14:textId="77777777" w:rsidR="00CC3F88" w:rsidRPr="00AD5DCE" w:rsidRDefault="00CC3F88">
      <w:pPr>
        <w:rPr>
          <w:sz w:val="22"/>
          <w:szCs w:val="22"/>
        </w:rPr>
      </w:pPr>
    </w:p>
    <w:p w14:paraId="25B6AF7A" w14:textId="77777777" w:rsidR="00CC3F88" w:rsidRPr="00AD5DCE" w:rsidRDefault="00CC3F88">
      <w:pPr>
        <w:rPr>
          <w:sz w:val="22"/>
          <w:szCs w:val="22"/>
        </w:rPr>
      </w:pPr>
    </w:p>
    <w:p w14:paraId="6C7692B1" w14:textId="77777777" w:rsidR="00CC3F88" w:rsidRPr="00AD5DCE" w:rsidRDefault="00CC3F88">
      <w:pPr>
        <w:rPr>
          <w:sz w:val="22"/>
          <w:szCs w:val="22"/>
        </w:rPr>
      </w:pPr>
    </w:p>
    <w:p w14:paraId="1BE6730F" w14:textId="77777777" w:rsidR="00CC3F88" w:rsidRPr="00AD5DCE" w:rsidRDefault="00894AFC">
      <w:pPr>
        <w:pStyle w:val="3"/>
        <w:numPr>
          <w:ilvl w:val="2"/>
          <w:numId w:val="39"/>
        </w:numPr>
        <w:jc w:val="left"/>
        <w:rPr>
          <w:color w:val="000000"/>
          <w:spacing w:val="-9"/>
          <w:sz w:val="22"/>
          <w:szCs w:val="22"/>
        </w:rPr>
      </w:pPr>
      <w:bookmarkStart w:id="26" w:name="_Toc119204129"/>
      <w:bookmarkEnd w:id="26"/>
      <w:r w:rsidRPr="00AD5DCE">
        <w:rPr>
          <w:color w:val="000000"/>
          <w:spacing w:val="-9"/>
          <w:sz w:val="22"/>
          <w:szCs w:val="22"/>
        </w:rPr>
        <w:t>Требования к информационным структурам и методам решения</w:t>
      </w:r>
    </w:p>
    <w:p w14:paraId="72D8C982" w14:textId="77777777" w:rsidR="00CC3F88" w:rsidRPr="00AD5DCE" w:rsidRDefault="00CC3F88">
      <w:pPr>
        <w:rPr>
          <w:sz w:val="22"/>
          <w:szCs w:val="22"/>
        </w:rPr>
      </w:pPr>
    </w:p>
    <w:p w14:paraId="01B76FE0" w14:textId="77777777" w:rsidR="00CC3F88" w:rsidRPr="00AD5DCE" w:rsidRDefault="00CC3F88">
      <w:pPr>
        <w:rPr>
          <w:sz w:val="22"/>
          <w:szCs w:val="22"/>
        </w:rPr>
      </w:pPr>
    </w:p>
    <w:p w14:paraId="754B8A5C" w14:textId="77777777" w:rsidR="00CC3F88" w:rsidRDefault="00CC3F88">
      <w:pPr>
        <w:rPr>
          <w:sz w:val="22"/>
          <w:szCs w:val="22"/>
        </w:rPr>
      </w:pPr>
    </w:p>
    <w:p w14:paraId="391F7B52" w14:textId="77777777" w:rsidR="009B4713" w:rsidRPr="00AD5DCE" w:rsidRDefault="009B4713">
      <w:pPr>
        <w:rPr>
          <w:sz w:val="22"/>
          <w:szCs w:val="22"/>
        </w:rPr>
      </w:pPr>
    </w:p>
    <w:p w14:paraId="6E07EF25" w14:textId="7EAA8601" w:rsidR="00CC3F88" w:rsidRPr="00AD5DCE" w:rsidRDefault="00436173">
      <w:pPr>
        <w:ind w:firstLine="708"/>
        <w:jc w:val="both"/>
        <w:rPr>
          <w:spacing w:val="4"/>
          <w:sz w:val="22"/>
          <w:szCs w:val="22"/>
        </w:rPr>
      </w:pPr>
      <w:r w:rsidRPr="00436173">
        <w:rPr>
          <w:spacing w:val="4"/>
          <w:sz w:val="22"/>
          <w:szCs w:val="22"/>
        </w:rPr>
        <w:t>Требования к информационным структурам (файлов) на входе и выходе, а также к методам решения не предъявляются.</w:t>
      </w:r>
    </w:p>
    <w:p w14:paraId="416E5BCC" w14:textId="77777777" w:rsidR="00CC3F88" w:rsidRPr="00AD5DCE" w:rsidRDefault="00CC3F88">
      <w:pPr>
        <w:jc w:val="both"/>
        <w:rPr>
          <w:spacing w:val="4"/>
          <w:sz w:val="22"/>
          <w:szCs w:val="22"/>
        </w:rPr>
      </w:pPr>
    </w:p>
    <w:p w14:paraId="41C4769A" w14:textId="77777777" w:rsidR="00CC3F88" w:rsidRPr="00AD5DCE" w:rsidRDefault="00CC3F88">
      <w:pPr>
        <w:jc w:val="both"/>
        <w:rPr>
          <w:spacing w:val="4"/>
          <w:sz w:val="22"/>
          <w:szCs w:val="22"/>
        </w:rPr>
      </w:pPr>
    </w:p>
    <w:p w14:paraId="2906D574" w14:textId="77777777" w:rsidR="00CC3F88" w:rsidRPr="00AD5DCE" w:rsidRDefault="00CC3F88">
      <w:pPr>
        <w:jc w:val="both"/>
        <w:rPr>
          <w:spacing w:val="4"/>
          <w:sz w:val="22"/>
          <w:szCs w:val="22"/>
        </w:rPr>
      </w:pPr>
    </w:p>
    <w:p w14:paraId="06377F03" w14:textId="77777777" w:rsidR="00CC3F88" w:rsidRPr="00AD5DCE" w:rsidRDefault="00CC3F88">
      <w:pPr>
        <w:jc w:val="both"/>
        <w:rPr>
          <w:sz w:val="22"/>
          <w:szCs w:val="22"/>
        </w:rPr>
      </w:pPr>
    </w:p>
    <w:p w14:paraId="1A104E97" w14:textId="77777777" w:rsidR="00CC3F88" w:rsidRPr="00AD5DCE" w:rsidRDefault="00894AFC">
      <w:pPr>
        <w:pStyle w:val="3"/>
        <w:numPr>
          <w:ilvl w:val="2"/>
          <w:numId w:val="39"/>
        </w:numPr>
        <w:jc w:val="left"/>
        <w:rPr>
          <w:color w:val="000000"/>
          <w:spacing w:val="1"/>
          <w:sz w:val="22"/>
          <w:szCs w:val="22"/>
        </w:rPr>
      </w:pPr>
      <w:bookmarkStart w:id="27" w:name="_Toc119204130"/>
      <w:bookmarkEnd w:id="27"/>
      <w:r w:rsidRPr="00AD5DCE">
        <w:rPr>
          <w:color w:val="000000"/>
          <w:spacing w:val="1"/>
          <w:sz w:val="22"/>
          <w:szCs w:val="22"/>
        </w:rPr>
        <w:t>Требования к исходным кодам и языкам программирования</w:t>
      </w:r>
    </w:p>
    <w:p w14:paraId="7EA3A8AE" w14:textId="77777777" w:rsidR="00CC3F88" w:rsidRDefault="00CC3F88">
      <w:pPr>
        <w:rPr>
          <w:sz w:val="22"/>
          <w:szCs w:val="22"/>
        </w:rPr>
      </w:pPr>
    </w:p>
    <w:p w14:paraId="0A30457A" w14:textId="77777777" w:rsidR="009B4713" w:rsidRPr="00AD5DCE" w:rsidRDefault="009B4713">
      <w:pPr>
        <w:rPr>
          <w:sz w:val="22"/>
          <w:szCs w:val="22"/>
        </w:rPr>
      </w:pPr>
    </w:p>
    <w:p w14:paraId="678B1365" w14:textId="77777777" w:rsidR="00CC3F88" w:rsidRPr="00AD5DCE" w:rsidRDefault="00CC3F88">
      <w:pPr>
        <w:rPr>
          <w:sz w:val="22"/>
          <w:szCs w:val="22"/>
        </w:rPr>
      </w:pPr>
    </w:p>
    <w:p w14:paraId="5D73F104" w14:textId="77777777" w:rsidR="00CC3F88" w:rsidRPr="00AD5DCE" w:rsidRDefault="00CC3F88">
      <w:pPr>
        <w:rPr>
          <w:sz w:val="22"/>
          <w:szCs w:val="22"/>
        </w:rPr>
      </w:pPr>
    </w:p>
    <w:p w14:paraId="494A407F" w14:textId="77777777" w:rsidR="009B4713" w:rsidRPr="00AD5DCE" w:rsidRDefault="009B4713" w:rsidP="009B4713">
      <w:pPr>
        <w:ind w:firstLine="708"/>
        <w:jc w:val="both"/>
        <w:rPr>
          <w:spacing w:val="4"/>
          <w:sz w:val="22"/>
          <w:szCs w:val="22"/>
        </w:rPr>
      </w:pPr>
      <w:r w:rsidRPr="009B4713">
        <w:rPr>
          <w:spacing w:val="4"/>
          <w:sz w:val="22"/>
          <w:szCs w:val="22"/>
        </w:rPr>
        <w:t xml:space="preserve">Исходные коды программы должны быть реализованы на языке Python с использованием фреймворка </w:t>
      </w:r>
      <w:proofErr w:type="spellStart"/>
      <w:r w:rsidRPr="009B4713">
        <w:rPr>
          <w:spacing w:val="4"/>
          <w:sz w:val="22"/>
          <w:szCs w:val="22"/>
        </w:rPr>
        <w:t>Django</w:t>
      </w:r>
      <w:proofErr w:type="spellEnd"/>
      <w:r w:rsidRPr="009B4713">
        <w:rPr>
          <w:spacing w:val="4"/>
          <w:sz w:val="22"/>
          <w:szCs w:val="22"/>
        </w:rPr>
        <w:t>.</w:t>
      </w:r>
    </w:p>
    <w:p w14:paraId="38C80EFA" w14:textId="77777777" w:rsidR="00CC3F88" w:rsidRPr="00AD5DCE" w:rsidRDefault="00CC3F88">
      <w:pPr>
        <w:jc w:val="both"/>
        <w:rPr>
          <w:spacing w:val="-3"/>
          <w:sz w:val="22"/>
          <w:szCs w:val="22"/>
        </w:rPr>
      </w:pPr>
    </w:p>
    <w:p w14:paraId="6DF351C0" w14:textId="77777777" w:rsidR="00CC3F88" w:rsidRPr="00AD5DCE" w:rsidRDefault="00CC3F88">
      <w:pPr>
        <w:jc w:val="both"/>
        <w:rPr>
          <w:spacing w:val="-3"/>
          <w:sz w:val="22"/>
          <w:szCs w:val="22"/>
        </w:rPr>
      </w:pPr>
    </w:p>
    <w:p w14:paraId="2A943726" w14:textId="77777777" w:rsidR="00CC3F88" w:rsidRPr="00AD5DCE" w:rsidRDefault="00CC3F88">
      <w:pPr>
        <w:jc w:val="both"/>
        <w:rPr>
          <w:spacing w:val="-3"/>
          <w:sz w:val="22"/>
          <w:szCs w:val="22"/>
        </w:rPr>
      </w:pPr>
    </w:p>
    <w:p w14:paraId="13148526" w14:textId="77777777" w:rsidR="00CC3F88" w:rsidRPr="00AD5DCE" w:rsidRDefault="00CC3F88">
      <w:pPr>
        <w:jc w:val="both"/>
        <w:rPr>
          <w:sz w:val="22"/>
          <w:szCs w:val="22"/>
        </w:rPr>
      </w:pPr>
    </w:p>
    <w:p w14:paraId="1544BC34" w14:textId="77777777" w:rsidR="00CC3F88" w:rsidRPr="00AD5DCE" w:rsidRDefault="00894AFC">
      <w:pPr>
        <w:pStyle w:val="3"/>
        <w:numPr>
          <w:ilvl w:val="2"/>
          <w:numId w:val="39"/>
        </w:numPr>
        <w:jc w:val="left"/>
        <w:rPr>
          <w:color w:val="000000"/>
          <w:spacing w:val="3"/>
          <w:sz w:val="22"/>
          <w:szCs w:val="22"/>
        </w:rPr>
      </w:pPr>
      <w:r w:rsidRPr="00AD5DCE">
        <w:rPr>
          <w:color w:val="000000"/>
          <w:spacing w:val="3"/>
          <w:sz w:val="22"/>
          <w:szCs w:val="22"/>
        </w:rPr>
        <w:t>Требования к программным средствам, используемым программой</w:t>
      </w:r>
    </w:p>
    <w:p w14:paraId="08F4CF9D" w14:textId="77777777" w:rsidR="00CC3F88" w:rsidRPr="00AD5DCE" w:rsidRDefault="00CC3F88">
      <w:pPr>
        <w:rPr>
          <w:sz w:val="22"/>
          <w:szCs w:val="22"/>
        </w:rPr>
      </w:pPr>
    </w:p>
    <w:p w14:paraId="32CD80C5" w14:textId="77777777" w:rsidR="00CC3F88" w:rsidRPr="00AD5DCE" w:rsidRDefault="00CC3F88">
      <w:pPr>
        <w:rPr>
          <w:sz w:val="22"/>
          <w:szCs w:val="22"/>
        </w:rPr>
      </w:pPr>
    </w:p>
    <w:p w14:paraId="10D1CB07" w14:textId="77777777" w:rsidR="00CC3F88" w:rsidRDefault="00CC3F88">
      <w:pPr>
        <w:rPr>
          <w:sz w:val="22"/>
          <w:szCs w:val="22"/>
          <w:lang w:val="en-US"/>
        </w:rPr>
      </w:pPr>
    </w:p>
    <w:p w14:paraId="1E689435" w14:textId="77777777" w:rsidR="009B4713" w:rsidRPr="009B4713" w:rsidRDefault="009B4713">
      <w:pPr>
        <w:rPr>
          <w:sz w:val="22"/>
          <w:szCs w:val="22"/>
          <w:lang w:val="en-US"/>
        </w:rPr>
      </w:pPr>
    </w:p>
    <w:p w14:paraId="01994AA9" w14:textId="77777777" w:rsidR="009B4713" w:rsidRPr="009B4713" w:rsidRDefault="009B4713" w:rsidP="009B4713">
      <w:pPr>
        <w:ind w:firstLine="708"/>
        <w:jc w:val="both"/>
        <w:rPr>
          <w:sz w:val="22"/>
          <w:szCs w:val="22"/>
        </w:rPr>
      </w:pPr>
      <w:r w:rsidRPr="009B4713">
        <w:rPr>
          <w:sz w:val="22"/>
          <w:szCs w:val="22"/>
        </w:rPr>
        <w:t>Используемые программные средства:</w:t>
      </w:r>
    </w:p>
    <w:p w14:paraId="70D1F3BB" w14:textId="77777777" w:rsidR="009B4713" w:rsidRPr="009B4713" w:rsidRDefault="009B4713" w:rsidP="009B4713">
      <w:pPr>
        <w:ind w:firstLine="708"/>
        <w:jc w:val="both"/>
        <w:rPr>
          <w:sz w:val="22"/>
          <w:szCs w:val="22"/>
        </w:rPr>
      </w:pPr>
    </w:p>
    <w:p w14:paraId="418051EF" w14:textId="77777777" w:rsidR="009B4713" w:rsidRPr="009B4713" w:rsidRDefault="009B4713" w:rsidP="00436173">
      <w:pPr>
        <w:numPr>
          <w:ilvl w:val="0"/>
          <w:numId w:val="55"/>
        </w:numPr>
        <w:ind w:left="0" w:firstLine="0"/>
        <w:jc w:val="both"/>
      </w:pPr>
      <w:r w:rsidRPr="009B4713">
        <w:t>Python 3.10</w:t>
      </w:r>
    </w:p>
    <w:p w14:paraId="72D40CB9" w14:textId="77777777" w:rsidR="009B4713" w:rsidRPr="009B4713" w:rsidRDefault="009B4713" w:rsidP="00436173">
      <w:pPr>
        <w:numPr>
          <w:ilvl w:val="0"/>
          <w:numId w:val="55"/>
        </w:numPr>
        <w:ind w:left="0" w:firstLine="0"/>
        <w:jc w:val="both"/>
      </w:pPr>
      <w:proofErr w:type="spellStart"/>
      <w:r w:rsidRPr="009B4713">
        <w:t>Django</w:t>
      </w:r>
      <w:proofErr w:type="spellEnd"/>
      <w:r w:rsidRPr="009B4713">
        <w:t xml:space="preserve"> 4.0</w:t>
      </w:r>
    </w:p>
    <w:p w14:paraId="5B668DA1" w14:textId="4BF8F950" w:rsidR="00CC3F88" w:rsidRDefault="009B4713" w:rsidP="00436173">
      <w:pPr>
        <w:numPr>
          <w:ilvl w:val="0"/>
          <w:numId w:val="55"/>
        </w:numPr>
        <w:ind w:left="0" w:firstLine="0"/>
        <w:jc w:val="both"/>
      </w:pPr>
      <w:proofErr w:type="spellStart"/>
      <w:r w:rsidRPr="009B4713">
        <w:t>OpenCV</w:t>
      </w:r>
      <w:proofErr w:type="spellEnd"/>
    </w:p>
    <w:p w14:paraId="170AB98A" w14:textId="40617DA1" w:rsidR="009B4713" w:rsidRPr="009B4713" w:rsidRDefault="009B4713" w:rsidP="00436173">
      <w:pPr>
        <w:numPr>
          <w:ilvl w:val="0"/>
          <w:numId w:val="55"/>
        </w:numPr>
        <w:ind w:left="0" w:firstLine="0"/>
        <w:jc w:val="both"/>
      </w:pPr>
      <w:r>
        <w:rPr>
          <w:lang w:val="en-US"/>
        </w:rPr>
        <w:t>YOLOv8</w:t>
      </w:r>
    </w:p>
    <w:p w14:paraId="08543B46" w14:textId="77777777" w:rsidR="00CC3F88" w:rsidRPr="00AD5DCE" w:rsidRDefault="00CC3F88">
      <w:pPr>
        <w:rPr>
          <w:sz w:val="22"/>
          <w:szCs w:val="22"/>
        </w:rPr>
      </w:pPr>
    </w:p>
    <w:p w14:paraId="2272A17B" w14:textId="77777777" w:rsidR="00CC3F88" w:rsidRPr="00AD5DCE" w:rsidRDefault="00CC3F88">
      <w:pPr>
        <w:rPr>
          <w:sz w:val="22"/>
          <w:szCs w:val="22"/>
        </w:rPr>
      </w:pPr>
    </w:p>
    <w:p w14:paraId="22A9B63D" w14:textId="77777777" w:rsidR="00CC3F88" w:rsidRPr="00AD5DCE" w:rsidRDefault="00CC3F88">
      <w:pPr>
        <w:rPr>
          <w:sz w:val="22"/>
          <w:szCs w:val="22"/>
        </w:rPr>
      </w:pPr>
    </w:p>
    <w:p w14:paraId="63C111BB" w14:textId="77777777" w:rsidR="00CC3F88" w:rsidRPr="00AD5DCE" w:rsidRDefault="00CC3F88">
      <w:pPr>
        <w:rPr>
          <w:sz w:val="22"/>
          <w:szCs w:val="22"/>
        </w:rPr>
      </w:pPr>
    </w:p>
    <w:p w14:paraId="00D22F65" w14:textId="77777777" w:rsidR="00CC3F88" w:rsidRPr="00AD5DCE" w:rsidRDefault="00894AFC">
      <w:pPr>
        <w:pStyle w:val="3"/>
        <w:numPr>
          <w:ilvl w:val="2"/>
          <w:numId w:val="39"/>
        </w:numPr>
        <w:jc w:val="left"/>
        <w:rPr>
          <w:color w:val="000000"/>
          <w:spacing w:val="1"/>
          <w:sz w:val="22"/>
          <w:szCs w:val="22"/>
        </w:rPr>
      </w:pPr>
      <w:r w:rsidRPr="00AD5DCE">
        <w:rPr>
          <w:color w:val="000000"/>
          <w:spacing w:val="1"/>
          <w:sz w:val="22"/>
          <w:szCs w:val="22"/>
        </w:rPr>
        <w:t>Требования к защите информации и программ</w:t>
      </w:r>
    </w:p>
    <w:p w14:paraId="1A70DDDB" w14:textId="77777777" w:rsidR="00CC3F88" w:rsidRPr="00AD5DCE" w:rsidRDefault="00CC3F88">
      <w:pPr>
        <w:rPr>
          <w:sz w:val="22"/>
          <w:szCs w:val="22"/>
        </w:rPr>
      </w:pPr>
    </w:p>
    <w:p w14:paraId="76FBDBD2" w14:textId="77777777" w:rsidR="00CC3F88" w:rsidRDefault="00CC3F88">
      <w:pPr>
        <w:rPr>
          <w:sz w:val="22"/>
          <w:szCs w:val="22"/>
          <w:lang w:val="en-US"/>
        </w:rPr>
      </w:pPr>
    </w:p>
    <w:p w14:paraId="07295407" w14:textId="77777777" w:rsidR="009B4713" w:rsidRPr="009B4713" w:rsidRDefault="009B4713">
      <w:pPr>
        <w:rPr>
          <w:sz w:val="22"/>
          <w:szCs w:val="22"/>
          <w:lang w:val="en-US"/>
        </w:rPr>
      </w:pPr>
    </w:p>
    <w:p w14:paraId="372CF4A6" w14:textId="77777777" w:rsidR="00CC3F88" w:rsidRPr="00AD5DCE" w:rsidRDefault="00CC3F88">
      <w:pPr>
        <w:rPr>
          <w:sz w:val="22"/>
          <w:szCs w:val="22"/>
        </w:rPr>
      </w:pPr>
    </w:p>
    <w:p w14:paraId="52B24F02" w14:textId="2E94C5F0" w:rsidR="00CC3F88" w:rsidRPr="009B4713" w:rsidRDefault="009B4713">
      <w:pPr>
        <w:ind w:left="576"/>
        <w:jc w:val="both"/>
        <w:rPr>
          <w:color w:val="000000"/>
          <w:spacing w:val="3"/>
          <w:sz w:val="22"/>
          <w:szCs w:val="22"/>
        </w:rPr>
      </w:pPr>
      <w:r w:rsidRPr="009B4713">
        <w:rPr>
          <w:color w:val="000000"/>
          <w:spacing w:val="3"/>
          <w:sz w:val="22"/>
          <w:szCs w:val="22"/>
        </w:rPr>
        <w:t xml:space="preserve">Доступ к </w:t>
      </w:r>
      <w:r w:rsidRPr="009B4713">
        <w:rPr>
          <w:color w:val="000000"/>
          <w:spacing w:val="3"/>
          <w:sz w:val="22"/>
          <w:szCs w:val="22"/>
          <w:lang w:val="en-US"/>
        </w:rPr>
        <w:t>API</w:t>
      </w:r>
      <w:r w:rsidRPr="009B4713">
        <w:rPr>
          <w:color w:val="000000"/>
          <w:spacing w:val="3"/>
          <w:sz w:val="22"/>
          <w:szCs w:val="22"/>
        </w:rPr>
        <w:t xml:space="preserve"> должен быть защищен с использованием токенов авторизации (</w:t>
      </w:r>
      <w:r w:rsidRPr="009B4713">
        <w:rPr>
          <w:color w:val="000000"/>
          <w:spacing w:val="3"/>
          <w:sz w:val="22"/>
          <w:szCs w:val="22"/>
          <w:lang w:val="en-US"/>
        </w:rPr>
        <w:t>Bearer</w:t>
      </w:r>
      <w:r w:rsidRPr="009B4713">
        <w:rPr>
          <w:color w:val="000000"/>
          <w:spacing w:val="3"/>
          <w:sz w:val="22"/>
          <w:szCs w:val="22"/>
        </w:rPr>
        <w:t xml:space="preserve"> </w:t>
      </w:r>
      <w:r w:rsidRPr="009B4713">
        <w:rPr>
          <w:color w:val="000000"/>
          <w:spacing w:val="3"/>
          <w:sz w:val="22"/>
          <w:szCs w:val="22"/>
          <w:lang w:val="en-US"/>
        </w:rPr>
        <w:t>Token</w:t>
      </w:r>
      <w:r w:rsidRPr="009B4713">
        <w:rPr>
          <w:color w:val="000000"/>
          <w:spacing w:val="3"/>
          <w:sz w:val="22"/>
          <w:szCs w:val="22"/>
        </w:rPr>
        <w:t>).</w:t>
      </w:r>
    </w:p>
    <w:p w14:paraId="1D8DDD3D" w14:textId="77777777" w:rsidR="00CC3F88" w:rsidRPr="00AD5DCE" w:rsidRDefault="00CC3F88">
      <w:pPr>
        <w:jc w:val="both"/>
        <w:rPr>
          <w:color w:val="000000"/>
          <w:spacing w:val="3"/>
          <w:sz w:val="22"/>
          <w:szCs w:val="22"/>
        </w:rPr>
      </w:pPr>
    </w:p>
    <w:p w14:paraId="666D3B02" w14:textId="77777777" w:rsidR="00CC3F88" w:rsidRPr="00AD5DCE" w:rsidRDefault="00CC3F88">
      <w:pPr>
        <w:jc w:val="both"/>
        <w:rPr>
          <w:color w:val="000000"/>
          <w:spacing w:val="3"/>
          <w:sz w:val="22"/>
          <w:szCs w:val="22"/>
        </w:rPr>
      </w:pPr>
    </w:p>
    <w:p w14:paraId="077DB15E" w14:textId="77777777" w:rsidR="00CC3F88" w:rsidRPr="00AD5DCE" w:rsidRDefault="00CC3F88">
      <w:pPr>
        <w:jc w:val="both"/>
        <w:rPr>
          <w:color w:val="000000"/>
          <w:spacing w:val="3"/>
          <w:sz w:val="22"/>
          <w:szCs w:val="22"/>
        </w:rPr>
      </w:pPr>
    </w:p>
    <w:p w14:paraId="7C0A1D5D" w14:textId="77777777" w:rsidR="00CC3F88" w:rsidRPr="00AD5DCE" w:rsidRDefault="00CC3F88">
      <w:pPr>
        <w:jc w:val="both"/>
        <w:rPr>
          <w:sz w:val="22"/>
          <w:szCs w:val="22"/>
        </w:rPr>
      </w:pPr>
    </w:p>
    <w:p w14:paraId="2B157E29" w14:textId="77777777" w:rsidR="00CC3F88" w:rsidRPr="00AD5DCE" w:rsidRDefault="00894AFC">
      <w:pPr>
        <w:pStyle w:val="2"/>
        <w:numPr>
          <w:ilvl w:val="1"/>
          <w:numId w:val="35"/>
        </w:numPr>
        <w:jc w:val="left"/>
        <w:rPr>
          <w:b/>
          <w:bCs/>
          <w:sz w:val="22"/>
          <w:szCs w:val="22"/>
        </w:rPr>
      </w:pPr>
      <w:bookmarkStart w:id="28" w:name="_Toc119204131"/>
      <w:r w:rsidRPr="00AD5DCE">
        <w:rPr>
          <w:b/>
          <w:bCs/>
          <w:sz w:val="22"/>
          <w:szCs w:val="22"/>
        </w:rPr>
        <w:lastRenderedPageBreak/>
        <w:t>Специальные требования</w:t>
      </w:r>
      <w:bookmarkEnd w:id="28"/>
    </w:p>
    <w:p w14:paraId="7295AAA8" w14:textId="77777777" w:rsidR="00CC3F88" w:rsidRPr="00AD5DCE" w:rsidRDefault="00CC3F88">
      <w:pPr>
        <w:rPr>
          <w:sz w:val="22"/>
          <w:szCs w:val="22"/>
        </w:rPr>
      </w:pPr>
    </w:p>
    <w:p w14:paraId="72C0DEF9" w14:textId="77777777" w:rsidR="00CC3F88" w:rsidRPr="00AD5DCE" w:rsidRDefault="00CC3F88">
      <w:pPr>
        <w:rPr>
          <w:sz w:val="22"/>
          <w:szCs w:val="22"/>
        </w:rPr>
      </w:pPr>
    </w:p>
    <w:p w14:paraId="6C36DEAE" w14:textId="77777777" w:rsidR="00CC3F88" w:rsidRDefault="00CC3F88">
      <w:pPr>
        <w:rPr>
          <w:sz w:val="22"/>
          <w:szCs w:val="22"/>
          <w:lang w:val="en-US"/>
        </w:rPr>
      </w:pPr>
    </w:p>
    <w:p w14:paraId="272F9883" w14:textId="77777777" w:rsidR="009B4713" w:rsidRPr="009B4713" w:rsidRDefault="009B4713">
      <w:pPr>
        <w:rPr>
          <w:sz w:val="22"/>
          <w:szCs w:val="22"/>
          <w:lang w:val="en-US"/>
        </w:rPr>
      </w:pPr>
    </w:p>
    <w:p w14:paraId="29C6A12E" w14:textId="734A90A3" w:rsidR="00CC3F88" w:rsidRDefault="009B4713" w:rsidP="009B4713">
      <w:pPr>
        <w:ind w:left="432"/>
        <w:rPr>
          <w:sz w:val="22"/>
          <w:szCs w:val="22"/>
          <w:lang w:val="en-US"/>
        </w:rPr>
      </w:pPr>
      <w:bookmarkStart w:id="29" w:name="_Toc119204133"/>
      <w:bookmarkEnd w:id="29"/>
      <w:r w:rsidRPr="009B4713">
        <w:rPr>
          <w:sz w:val="22"/>
          <w:szCs w:val="22"/>
        </w:rPr>
        <w:t xml:space="preserve">Программа должна обеспечивать взаимодействие с пользователем посредством </w:t>
      </w:r>
      <w:r w:rsidRPr="009B4713">
        <w:rPr>
          <w:sz w:val="22"/>
          <w:szCs w:val="22"/>
          <w:lang w:val="en-US"/>
        </w:rPr>
        <w:t>REST</w:t>
      </w:r>
      <w:r w:rsidRPr="009B4713">
        <w:rPr>
          <w:sz w:val="22"/>
          <w:szCs w:val="22"/>
        </w:rPr>
        <w:t xml:space="preserve"> </w:t>
      </w:r>
      <w:r w:rsidRPr="009B4713">
        <w:rPr>
          <w:sz w:val="22"/>
          <w:szCs w:val="22"/>
          <w:lang w:val="en-US"/>
        </w:rPr>
        <w:t>API</w:t>
      </w:r>
      <w:r w:rsidRPr="009B4713">
        <w:rPr>
          <w:sz w:val="22"/>
          <w:szCs w:val="22"/>
        </w:rPr>
        <w:t>.</w:t>
      </w:r>
    </w:p>
    <w:p w14:paraId="05126267" w14:textId="77777777" w:rsidR="009B4713" w:rsidRDefault="009B4713" w:rsidP="009B4713">
      <w:pPr>
        <w:rPr>
          <w:sz w:val="22"/>
          <w:szCs w:val="22"/>
          <w:lang w:val="en-US"/>
        </w:rPr>
      </w:pPr>
    </w:p>
    <w:p w14:paraId="4BB86052" w14:textId="77777777" w:rsidR="009B4713" w:rsidRDefault="009B4713" w:rsidP="009B4713">
      <w:pPr>
        <w:rPr>
          <w:sz w:val="22"/>
          <w:szCs w:val="22"/>
          <w:lang w:val="en-US"/>
        </w:rPr>
      </w:pPr>
    </w:p>
    <w:p w14:paraId="63ED88B3" w14:textId="77777777" w:rsidR="009B4713" w:rsidRPr="009B4713" w:rsidRDefault="009B4713" w:rsidP="009B4713">
      <w:pPr>
        <w:rPr>
          <w:sz w:val="22"/>
          <w:szCs w:val="22"/>
          <w:lang w:val="en-US"/>
        </w:rPr>
      </w:pPr>
    </w:p>
    <w:p w14:paraId="442220BA" w14:textId="77777777" w:rsidR="00CC3F88" w:rsidRPr="00AD5DCE" w:rsidRDefault="00CC3F88">
      <w:pPr>
        <w:rPr>
          <w:sz w:val="22"/>
          <w:szCs w:val="22"/>
        </w:rPr>
      </w:pPr>
    </w:p>
    <w:p w14:paraId="6C4E5031" w14:textId="77777777" w:rsidR="00CC3F88" w:rsidRPr="00AD5DCE" w:rsidRDefault="00894AFC">
      <w:pPr>
        <w:pStyle w:val="1"/>
        <w:rPr>
          <w:caps/>
          <w:sz w:val="22"/>
          <w:szCs w:val="22"/>
        </w:rPr>
      </w:pPr>
      <w:bookmarkStart w:id="30" w:name="_Toc119204134"/>
      <w:r w:rsidRPr="00AD5DCE">
        <w:rPr>
          <w:caps/>
          <w:sz w:val="22"/>
          <w:szCs w:val="22"/>
        </w:rPr>
        <w:t>Требования к программной документации</w:t>
      </w:r>
      <w:bookmarkEnd w:id="30"/>
    </w:p>
    <w:p w14:paraId="136752BA" w14:textId="77777777" w:rsidR="00CC3F88" w:rsidRPr="00AD5DCE" w:rsidRDefault="00CC3F88">
      <w:pPr>
        <w:rPr>
          <w:sz w:val="22"/>
          <w:szCs w:val="22"/>
        </w:rPr>
      </w:pPr>
    </w:p>
    <w:p w14:paraId="7DDD64D6" w14:textId="77777777" w:rsidR="00CC3F88" w:rsidRPr="00AD5DCE" w:rsidRDefault="00CC3F88">
      <w:pPr>
        <w:rPr>
          <w:sz w:val="22"/>
          <w:szCs w:val="22"/>
        </w:rPr>
      </w:pPr>
    </w:p>
    <w:p w14:paraId="31725995" w14:textId="77777777" w:rsidR="00CC3F88" w:rsidRPr="00AD5DCE" w:rsidRDefault="00CC3F88">
      <w:pPr>
        <w:rPr>
          <w:sz w:val="22"/>
          <w:szCs w:val="22"/>
        </w:rPr>
      </w:pPr>
    </w:p>
    <w:p w14:paraId="0AE37C14" w14:textId="77777777" w:rsidR="00CC3F88" w:rsidRPr="00AD5DCE" w:rsidRDefault="00CC3F88">
      <w:pPr>
        <w:rPr>
          <w:sz w:val="22"/>
          <w:szCs w:val="22"/>
        </w:rPr>
      </w:pPr>
    </w:p>
    <w:p w14:paraId="541BC1AA" w14:textId="77777777" w:rsidR="00CC3F88" w:rsidRPr="00AD5DCE" w:rsidRDefault="00894AFC">
      <w:pPr>
        <w:pStyle w:val="2"/>
        <w:numPr>
          <w:ilvl w:val="1"/>
          <w:numId w:val="41"/>
        </w:numPr>
        <w:jc w:val="left"/>
        <w:rPr>
          <w:b/>
          <w:bCs/>
          <w:sz w:val="22"/>
          <w:szCs w:val="22"/>
        </w:rPr>
      </w:pPr>
      <w:bookmarkStart w:id="31" w:name="_Toc119204135"/>
      <w:r w:rsidRPr="00AD5DCE">
        <w:rPr>
          <w:b/>
          <w:bCs/>
          <w:sz w:val="22"/>
          <w:szCs w:val="22"/>
        </w:rPr>
        <w:t>Предварительный состав программной документации</w:t>
      </w:r>
      <w:bookmarkEnd w:id="31"/>
    </w:p>
    <w:p w14:paraId="47E16BA7" w14:textId="77777777" w:rsidR="00CC3F88" w:rsidRPr="00AD5DCE" w:rsidRDefault="00CC3F88">
      <w:pPr>
        <w:rPr>
          <w:sz w:val="22"/>
          <w:szCs w:val="22"/>
        </w:rPr>
      </w:pPr>
    </w:p>
    <w:p w14:paraId="2DEBB7CA" w14:textId="77777777" w:rsidR="00CC3F88" w:rsidRDefault="00CC3F88">
      <w:pPr>
        <w:rPr>
          <w:sz w:val="22"/>
          <w:szCs w:val="22"/>
        </w:rPr>
      </w:pPr>
    </w:p>
    <w:p w14:paraId="6A1C7FC9" w14:textId="77777777" w:rsidR="00436173" w:rsidRPr="00AD5DCE" w:rsidRDefault="00436173">
      <w:pPr>
        <w:rPr>
          <w:sz w:val="22"/>
          <w:szCs w:val="22"/>
        </w:rPr>
      </w:pPr>
    </w:p>
    <w:p w14:paraId="46F69D38" w14:textId="77777777" w:rsidR="00CC3F88" w:rsidRPr="00AD5DCE" w:rsidRDefault="00CC3F88">
      <w:pPr>
        <w:rPr>
          <w:sz w:val="22"/>
          <w:szCs w:val="22"/>
        </w:rPr>
      </w:pPr>
    </w:p>
    <w:p w14:paraId="7DFA4934" w14:textId="77777777" w:rsidR="00CC3F88" w:rsidRPr="00AD5DCE" w:rsidRDefault="00894AFC">
      <w:pPr>
        <w:ind w:firstLine="576"/>
        <w:jc w:val="both"/>
        <w:rPr>
          <w:sz w:val="22"/>
          <w:szCs w:val="22"/>
        </w:rPr>
      </w:pPr>
      <w:r w:rsidRPr="00AD5DCE">
        <w:rPr>
          <w:sz w:val="22"/>
          <w:szCs w:val="22"/>
        </w:rPr>
        <w:t>Состав программной документации должен включать в себя:</w:t>
      </w:r>
    </w:p>
    <w:p w14:paraId="05D74442" w14:textId="77777777" w:rsidR="00CC3F88" w:rsidRPr="00AD5DCE" w:rsidRDefault="00CC3F88">
      <w:pPr>
        <w:ind w:firstLine="576"/>
        <w:jc w:val="both"/>
        <w:rPr>
          <w:sz w:val="22"/>
          <w:szCs w:val="22"/>
        </w:rPr>
      </w:pPr>
    </w:p>
    <w:p w14:paraId="32E975EC" w14:textId="4E202F89" w:rsidR="00CC3F88" w:rsidRPr="00436173" w:rsidRDefault="00894AFC" w:rsidP="00436173">
      <w:pPr>
        <w:spacing w:line="360" w:lineRule="auto"/>
        <w:rPr>
          <w:spacing w:val="2"/>
          <w:sz w:val="22"/>
          <w:szCs w:val="22"/>
          <w:lang w:val="en-US"/>
        </w:rPr>
      </w:pPr>
      <w:r w:rsidRPr="00AD5DCE">
        <w:rPr>
          <w:sz w:val="22"/>
          <w:szCs w:val="22"/>
        </w:rPr>
        <w:t>1)</w:t>
      </w:r>
      <w:r w:rsidRPr="00AD5DCE">
        <w:rPr>
          <w:sz w:val="22"/>
          <w:szCs w:val="22"/>
        </w:rPr>
        <w:tab/>
      </w:r>
      <w:r w:rsidRPr="00AD5DCE">
        <w:rPr>
          <w:spacing w:val="2"/>
          <w:sz w:val="22"/>
          <w:szCs w:val="22"/>
        </w:rPr>
        <w:t>техническое задание;</w:t>
      </w:r>
    </w:p>
    <w:p w14:paraId="415DBE31" w14:textId="7A3D44BB" w:rsidR="00CC3F88" w:rsidRPr="00AD5DCE" w:rsidRDefault="00436173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2</w:t>
      </w:r>
      <w:r w:rsidR="00894AFC" w:rsidRPr="00AD5DCE">
        <w:rPr>
          <w:sz w:val="22"/>
          <w:szCs w:val="22"/>
        </w:rPr>
        <w:t>)</w:t>
      </w:r>
      <w:r w:rsidR="00894AFC" w:rsidRPr="00AD5DCE">
        <w:rPr>
          <w:sz w:val="22"/>
          <w:szCs w:val="22"/>
        </w:rPr>
        <w:tab/>
        <w:t>описание программы</w:t>
      </w:r>
      <w:r w:rsidR="00894AFC" w:rsidRPr="00AD5DCE">
        <w:rPr>
          <w:spacing w:val="2"/>
          <w:sz w:val="22"/>
          <w:szCs w:val="22"/>
        </w:rPr>
        <w:t>;</w:t>
      </w:r>
    </w:p>
    <w:p w14:paraId="44564760" w14:textId="00AA485C" w:rsidR="00CC3F88" w:rsidRPr="00AD5DCE" w:rsidRDefault="00436173">
      <w:pPr>
        <w:spacing w:line="360" w:lineRule="auto"/>
        <w:rPr>
          <w:spacing w:val="-2"/>
          <w:sz w:val="22"/>
          <w:szCs w:val="22"/>
        </w:rPr>
      </w:pPr>
      <w:r>
        <w:rPr>
          <w:spacing w:val="-9"/>
          <w:sz w:val="22"/>
          <w:szCs w:val="22"/>
        </w:rPr>
        <w:t>3</w:t>
      </w:r>
      <w:r w:rsidR="00894AFC" w:rsidRPr="00AD5DCE">
        <w:rPr>
          <w:spacing w:val="-9"/>
          <w:sz w:val="22"/>
          <w:szCs w:val="22"/>
        </w:rPr>
        <w:t>)</w:t>
      </w:r>
      <w:r w:rsidR="00894AFC" w:rsidRPr="00AD5DCE">
        <w:rPr>
          <w:sz w:val="22"/>
          <w:szCs w:val="22"/>
        </w:rPr>
        <w:tab/>
      </w:r>
      <w:r>
        <w:rPr>
          <w:spacing w:val="-2"/>
          <w:sz w:val="22"/>
          <w:szCs w:val="22"/>
        </w:rPr>
        <w:t>д</w:t>
      </w:r>
      <w:r w:rsidRPr="00436173">
        <w:rPr>
          <w:spacing w:val="-2"/>
          <w:sz w:val="22"/>
          <w:szCs w:val="22"/>
        </w:rPr>
        <w:t xml:space="preserve">окументация для взаимодействия с API в форме </w:t>
      </w:r>
      <w:proofErr w:type="spellStart"/>
      <w:r w:rsidRPr="00436173">
        <w:rPr>
          <w:spacing w:val="-2"/>
          <w:sz w:val="22"/>
          <w:szCs w:val="22"/>
        </w:rPr>
        <w:t>postman</w:t>
      </w:r>
      <w:proofErr w:type="spellEnd"/>
      <w:r w:rsidRPr="00436173">
        <w:rPr>
          <w:spacing w:val="-2"/>
          <w:sz w:val="22"/>
          <w:szCs w:val="22"/>
        </w:rPr>
        <w:t>-коллекции.</w:t>
      </w:r>
    </w:p>
    <w:p w14:paraId="3CFD0518" w14:textId="5821F0F1" w:rsidR="00CC3F88" w:rsidRPr="00AD5DCE" w:rsidRDefault="00436173">
      <w:pPr>
        <w:spacing w:line="360" w:lineRule="auto"/>
        <w:rPr>
          <w:spacing w:val="2"/>
          <w:sz w:val="22"/>
          <w:szCs w:val="22"/>
        </w:rPr>
      </w:pPr>
      <w:r>
        <w:rPr>
          <w:sz w:val="22"/>
          <w:szCs w:val="22"/>
        </w:rPr>
        <w:t>4</w:t>
      </w:r>
      <w:r w:rsidR="00894AFC" w:rsidRPr="00AD5DCE">
        <w:rPr>
          <w:sz w:val="22"/>
          <w:szCs w:val="22"/>
        </w:rPr>
        <w:t>)</w:t>
      </w:r>
      <w:r w:rsidR="00894AFC" w:rsidRPr="00AD5DCE">
        <w:rPr>
          <w:sz w:val="22"/>
          <w:szCs w:val="22"/>
        </w:rPr>
        <w:tab/>
      </w:r>
      <w:r>
        <w:rPr>
          <w:sz w:val="22"/>
          <w:szCs w:val="22"/>
        </w:rPr>
        <w:t>д</w:t>
      </w:r>
      <w:r w:rsidRPr="00436173">
        <w:rPr>
          <w:sz w:val="22"/>
          <w:szCs w:val="22"/>
        </w:rPr>
        <w:t xml:space="preserve">окументация API в формате </w:t>
      </w:r>
      <w:proofErr w:type="spellStart"/>
      <w:r w:rsidRPr="00436173">
        <w:rPr>
          <w:sz w:val="22"/>
          <w:szCs w:val="22"/>
        </w:rPr>
        <w:t>Swagger</w:t>
      </w:r>
      <w:proofErr w:type="spellEnd"/>
      <w:r w:rsidRPr="00436173">
        <w:rPr>
          <w:sz w:val="22"/>
          <w:szCs w:val="22"/>
        </w:rPr>
        <w:t>.</w:t>
      </w:r>
    </w:p>
    <w:p w14:paraId="576EA442" w14:textId="77777777" w:rsidR="00CC3F88" w:rsidRPr="00AD5DCE" w:rsidRDefault="00CC3F88">
      <w:pPr>
        <w:rPr>
          <w:sz w:val="22"/>
          <w:szCs w:val="22"/>
        </w:rPr>
      </w:pPr>
    </w:p>
    <w:p w14:paraId="4AA05B55" w14:textId="77777777" w:rsidR="00CC3F88" w:rsidRPr="00AD5DCE" w:rsidRDefault="00CC3F88">
      <w:pPr>
        <w:rPr>
          <w:sz w:val="22"/>
          <w:szCs w:val="22"/>
        </w:rPr>
      </w:pPr>
    </w:p>
    <w:p w14:paraId="04DCA02D" w14:textId="77777777" w:rsidR="00CC3F88" w:rsidRPr="00AD5DCE" w:rsidRDefault="00CC3F88">
      <w:pPr>
        <w:rPr>
          <w:sz w:val="22"/>
          <w:szCs w:val="22"/>
        </w:rPr>
      </w:pPr>
    </w:p>
    <w:p w14:paraId="1EF99F17" w14:textId="77777777" w:rsidR="00CC3F88" w:rsidRPr="00AD5DCE" w:rsidRDefault="00CC3F88">
      <w:pPr>
        <w:rPr>
          <w:sz w:val="22"/>
          <w:szCs w:val="22"/>
        </w:rPr>
      </w:pPr>
    </w:p>
    <w:p w14:paraId="6958E66E" w14:textId="77777777" w:rsidR="00CC3F88" w:rsidRPr="00AD5DCE" w:rsidRDefault="00894AFC">
      <w:pPr>
        <w:pStyle w:val="2"/>
        <w:numPr>
          <w:ilvl w:val="1"/>
          <w:numId w:val="41"/>
        </w:numPr>
        <w:jc w:val="left"/>
        <w:rPr>
          <w:b/>
          <w:bCs/>
          <w:sz w:val="22"/>
          <w:szCs w:val="22"/>
        </w:rPr>
      </w:pPr>
      <w:bookmarkStart w:id="32" w:name="_Toc119204136"/>
      <w:r w:rsidRPr="00AD5DCE">
        <w:rPr>
          <w:b/>
          <w:bCs/>
          <w:sz w:val="22"/>
          <w:szCs w:val="22"/>
        </w:rPr>
        <w:t>Специальные требования к программной документации</w:t>
      </w:r>
      <w:bookmarkEnd w:id="32"/>
    </w:p>
    <w:p w14:paraId="128D0931" w14:textId="77777777" w:rsidR="00CC3F88" w:rsidRPr="00AD5DCE" w:rsidRDefault="00CC3F88">
      <w:pPr>
        <w:rPr>
          <w:sz w:val="22"/>
          <w:szCs w:val="22"/>
        </w:rPr>
      </w:pPr>
    </w:p>
    <w:p w14:paraId="47A6609C" w14:textId="77777777" w:rsidR="00CC3F88" w:rsidRDefault="00CC3F88">
      <w:pPr>
        <w:rPr>
          <w:sz w:val="22"/>
          <w:szCs w:val="22"/>
        </w:rPr>
      </w:pPr>
    </w:p>
    <w:p w14:paraId="2C7D4675" w14:textId="77777777" w:rsidR="00436173" w:rsidRPr="00AD5DCE" w:rsidRDefault="00436173">
      <w:pPr>
        <w:rPr>
          <w:sz w:val="22"/>
          <w:szCs w:val="22"/>
        </w:rPr>
      </w:pPr>
    </w:p>
    <w:p w14:paraId="54D52945" w14:textId="77777777" w:rsidR="00CC3F88" w:rsidRPr="00AD5DCE" w:rsidRDefault="00CC3F88">
      <w:pPr>
        <w:rPr>
          <w:sz w:val="22"/>
          <w:szCs w:val="22"/>
        </w:rPr>
      </w:pPr>
    </w:p>
    <w:p w14:paraId="109D2BCA" w14:textId="77777777" w:rsidR="00CC3F88" w:rsidRPr="00AD5DCE" w:rsidRDefault="00894AFC">
      <w:pPr>
        <w:ind w:left="708"/>
        <w:rPr>
          <w:sz w:val="22"/>
          <w:szCs w:val="22"/>
        </w:rPr>
      </w:pPr>
      <w:r w:rsidRPr="00AD5DCE">
        <w:rPr>
          <w:sz w:val="22"/>
          <w:szCs w:val="22"/>
        </w:rPr>
        <w:t>Специальные требования к программной документации не предъявляются.</w:t>
      </w:r>
    </w:p>
    <w:p w14:paraId="78A59130" w14:textId="77777777" w:rsidR="00CC3F88" w:rsidRPr="00AD5DCE" w:rsidRDefault="00CC3F88">
      <w:pPr>
        <w:rPr>
          <w:sz w:val="22"/>
          <w:szCs w:val="22"/>
        </w:rPr>
      </w:pPr>
    </w:p>
    <w:p w14:paraId="02BFD01C" w14:textId="77777777" w:rsidR="00CC3F88" w:rsidRPr="00AD5DCE" w:rsidRDefault="00CC3F88">
      <w:pPr>
        <w:rPr>
          <w:sz w:val="22"/>
          <w:szCs w:val="22"/>
        </w:rPr>
      </w:pPr>
    </w:p>
    <w:p w14:paraId="139F646B" w14:textId="77777777" w:rsidR="00CC3F88" w:rsidRPr="00AD5DCE" w:rsidRDefault="00CC3F88">
      <w:pPr>
        <w:rPr>
          <w:sz w:val="22"/>
          <w:szCs w:val="22"/>
        </w:rPr>
      </w:pPr>
    </w:p>
    <w:p w14:paraId="64DC10B9" w14:textId="77777777" w:rsidR="00CC3F88" w:rsidRPr="00AD5DCE" w:rsidRDefault="00CC3F88">
      <w:pPr>
        <w:rPr>
          <w:sz w:val="22"/>
          <w:szCs w:val="22"/>
        </w:rPr>
      </w:pPr>
    </w:p>
    <w:p w14:paraId="697A6E5C" w14:textId="77777777" w:rsidR="00CC3F88" w:rsidRPr="00AD5DCE" w:rsidRDefault="00894AFC">
      <w:pPr>
        <w:pStyle w:val="1"/>
        <w:rPr>
          <w:caps/>
          <w:sz w:val="22"/>
          <w:szCs w:val="22"/>
        </w:rPr>
      </w:pPr>
      <w:bookmarkStart w:id="33" w:name="_Toc119204137"/>
      <w:r w:rsidRPr="00AD5DCE">
        <w:rPr>
          <w:caps/>
          <w:sz w:val="22"/>
          <w:szCs w:val="22"/>
        </w:rPr>
        <w:t>Технико-экономические показатели</w:t>
      </w:r>
      <w:bookmarkEnd w:id="33"/>
    </w:p>
    <w:p w14:paraId="18E8A181" w14:textId="77777777" w:rsidR="00CC3F88" w:rsidRPr="00AD5DCE" w:rsidRDefault="00CC3F88">
      <w:pPr>
        <w:rPr>
          <w:sz w:val="22"/>
          <w:szCs w:val="22"/>
        </w:rPr>
      </w:pPr>
    </w:p>
    <w:p w14:paraId="2F88A2CA" w14:textId="77777777" w:rsidR="00CC3F88" w:rsidRPr="00AD5DCE" w:rsidRDefault="00CC3F88">
      <w:pPr>
        <w:rPr>
          <w:sz w:val="22"/>
          <w:szCs w:val="22"/>
        </w:rPr>
      </w:pPr>
    </w:p>
    <w:p w14:paraId="27D9D974" w14:textId="77777777" w:rsidR="00CC3F88" w:rsidRPr="00AD5DCE" w:rsidRDefault="00CC3F88">
      <w:pPr>
        <w:rPr>
          <w:sz w:val="22"/>
          <w:szCs w:val="22"/>
        </w:rPr>
      </w:pPr>
    </w:p>
    <w:p w14:paraId="6B780836" w14:textId="77777777" w:rsidR="00CC3F88" w:rsidRPr="00AD5DCE" w:rsidRDefault="00CC3F88">
      <w:pPr>
        <w:rPr>
          <w:sz w:val="22"/>
          <w:szCs w:val="22"/>
        </w:rPr>
      </w:pPr>
    </w:p>
    <w:p w14:paraId="76DFEDFC" w14:textId="77777777" w:rsidR="00CC3F88" w:rsidRPr="00AD5DCE" w:rsidRDefault="00894AFC">
      <w:pPr>
        <w:pStyle w:val="2"/>
        <w:numPr>
          <w:ilvl w:val="1"/>
          <w:numId w:val="42"/>
        </w:numPr>
        <w:jc w:val="left"/>
        <w:rPr>
          <w:b/>
          <w:bCs/>
          <w:sz w:val="22"/>
          <w:szCs w:val="22"/>
        </w:rPr>
      </w:pPr>
      <w:bookmarkStart w:id="34" w:name="_Toc119204138"/>
      <w:r w:rsidRPr="00AD5DCE">
        <w:rPr>
          <w:b/>
          <w:bCs/>
          <w:sz w:val="22"/>
          <w:szCs w:val="22"/>
        </w:rPr>
        <w:t>Ориентировочная экономическая эффективность</w:t>
      </w:r>
      <w:bookmarkEnd w:id="34"/>
    </w:p>
    <w:p w14:paraId="07B9CBD2" w14:textId="77777777" w:rsidR="00CC3F88" w:rsidRPr="00AD5DCE" w:rsidRDefault="00CC3F88">
      <w:pPr>
        <w:rPr>
          <w:sz w:val="22"/>
          <w:szCs w:val="22"/>
        </w:rPr>
      </w:pPr>
    </w:p>
    <w:p w14:paraId="7DCCE0B9" w14:textId="77777777" w:rsidR="00CC3F88" w:rsidRPr="00AD5DCE" w:rsidRDefault="00CC3F88">
      <w:pPr>
        <w:rPr>
          <w:sz w:val="22"/>
          <w:szCs w:val="22"/>
        </w:rPr>
      </w:pPr>
    </w:p>
    <w:p w14:paraId="37D60435" w14:textId="77777777" w:rsidR="00CC3F88" w:rsidRDefault="00CC3F88">
      <w:pPr>
        <w:rPr>
          <w:sz w:val="22"/>
          <w:szCs w:val="22"/>
        </w:rPr>
      </w:pPr>
    </w:p>
    <w:p w14:paraId="07CCA1CA" w14:textId="77777777" w:rsidR="00436173" w:rsidRPr="00AD5DCE" w:rsidRDefault="00436173">
      <w:pPr>
        <w:rPr>
          <w:sz w:val="22"/>
          <w:szCs w:val="22"/>
        </w:rPr>
      </w:pPr>
    </w:p>
    <w:p w14:paraId="286C276B" w14:textId="77777777" w:rsidR="00CC3F88" w:rsidRPr="00AD5DCE" w:rsidRDefault="00894AFC">
      <w:pPr>
        <w:ind w:left="576" w:firstLine="132"/>
        <w:rPr>
          <w:color w:val="000000"/>
          <w:spacing w:val="2"/>
          <w:sz w:val="22"/>
          <w:szCs w:val="22"/>
        </w:rPr>
      </w:pPr>
      <w:r w:rsidRPr="00AD5DCE">
        <w:rPr>
          <w:color w:val="000000"/>
          <w:spacing w:val="2"/>
          <w:sz w:val="22"/>
          <w:szCs w:val="22"/>
        </w:rPr>
        <w:t>Ориентировочная экономическая эффективность не рассчитываются.</w:t>
      </w:r>
    </w:p>
    <w:p w14:paraId="5830F642" w14:textId="77777777" w:rsidR="00CC3F88" w:rsidRPr="00AD5DCE" w:rsidRDefault="00CC3F88">
      <w:pPr>
        <w:rPr>
          <w:color w:val="000000"/>
          <w:spacing w:val="2"/>
          <w:sz w:val="22"/>
          <w:szCs w:val="22"/>
        </w:rPr>
      </w:pPr>
    </w:p>
    <w:p w14:paraId="69641944" w14:textId="77777777" w:rsidR="00CC3F88" w:rsidRPr="00AD5DCE" w:rsidRDefault="00CC3F88">
      <w:pPr>
        <w:rPr>
          <w:color w:val="000000"/>
          <w:spacing w:val="2"/>
          <w:sz w:val="22"/>
          <w:szCs w:val="22"/>
        </w:rPr>
      </w:pPr>
    </w:p>
    <w:p w14:paraId="402A36FF" w14:textId="77777777" w:rsidR="00CC3F88" w:rsidRPr="00AD5DCE" w:rsidRDefault="00CC3F88">
      <w:pPr>
        <w:rPr>
          <w:color w:val="000000"/>
          <w:spacing w:val="2"/>
          <w:sz w:val="22"/>
          <w:szCs w:val="22"/>
        </w:rPr>
      </w:pPr>
    </w:p>
    <w:p w14:paraId="2E8CA0B1" w14:textId="77777777" w:rsidR="00CC3F88" w:rsidRPr="00AD5DCE" w:rsidRDefault="00CC3F88">
      <w:pPr>
        <w:rPr>
          <w:sz w:val="22"/>
          <w:szCs w:val="22"/>
        </w:rPr>
      </w:pPr>
    </w:p>
    <w:p w14:paraId="63FD67C9" w14:textId="77777777" w:rsidR="00CC3F88" w:rsidRPr="00AD5DCE" w:rsidRDefault="00894AFC">
      <w:pPr>
        <w:pStyle w:val="2"/>
        <w:numPr>
          <w:ilvl w:val="1"/>
          <w:numId w:val="42"/>
        </w:numPr>
        <w:jc w:val="left"/>
        <w:rPr>
          <w:b/>
          <w:bCs/>
          <w:sz w:val="22"/>
          <w:szCs w:val="22"/>
        </w:rPr>
      </w:pPr>
      <w:bookmarkStart w:id="35" w:name="_Toc119204139"/>
      <w:r w:rsidRPr="00AD5DCE">
        <w:rPr>
          <w:b/>
          <w:bCs/>
          <w:sz w:val="22"/>
          <w:szCs w:val="22"/>
        </w:rPr>
        <w:lastRenderedPageBreak/>
        <w:t>Предполагаемая годовая потребность</w:t>
      </w:r>
      <w:bookmarkEnd w:id="35"/>
    </w:p>
    <w:p w14:paraId="0B8380C9" w14:textId="77777777" w:rsidR="00CC3F88" w:rsidRPr="00AD5DCE" w:rsidRDefault="00CC3F88">
      <w:pPr>
        <w:rPr>
          <w:sz w:val="22"/>
          <w:szCs w:val="22"/>
        </w:rPr>
      </w:pPr>
    </w:p>
    <w:p w14:paraId="4EF04EAC" w14:textId="77777777" w:rsidR="00CC3F88" w:rsidRPr="00AD5DCE" w:rsidRDefault="00CC3F88">
      <w:pPr>
        <w:rPr>
          <w:sz w:val="22"/>
          <w:szCs w:val="22"/>
        </w:rPr>
      </w:pPr>
    </w:p>
    <w:p w14:paraId="74070A67" w14:textId="77777777" w:rsidR="00CC3F88" w:rsidRPr="00AD5DCE" w:rsidRDefault="00CC3F88">
      <w:pPr>
        <w:rPr>
          <w:sz w:val="22"/>
          <w:szCs w:val="22"/>
        </w:rPr>
      </w:pPr>
    </w:p>
    <w:p w14:paraId="4D26FD2A" w14:textId="77777777" w:rsidR="00CC3F88" w:rsidRPr="00AD5DCE" w:rsidRDefault="00894AFC">
      <w:pPr>
        <w:ind w:firstLine="708"/>
        <w:jc w:val="both"/>
        <w:rPr>
          <w:spacing w:val="4"/>
          <w:sz w:val="22"/>
          <w:szCs w:val="22"/>
        </w:rPr>
      </w:pPr>
      <w:r w:rsidRPr="00AD5DCE">
        <w:rPr>
          <w:sz w:val="22"/>
          <w:szCs w:val="22"/>
        </w:rPr>
        <w:t xml:space="preserve">Предполагаемое число использования программы в год – круглосуточная работа программы на </w:t>
      </w:r>
      <w:r w:rsidRPr="00AD5DCE">
        <w:rPr>
          <w:spacing w:val="4"/>
          <w:sz w:val="22"/>
          <w:szCs w:val="22"/>
        </w:rPr>
        <w:t>одном рабочем месте.</w:t>
      </w:r>
    </w:p>
    <w:p w14:paraId="6BCB15E3" w14:textId="77777777" w:rsidR="00CC3F88" w:rsidRPr="00AD5DCE" w:rsidRDefault="00CC3F88">
      <w:pPr>
        <w:jc w:val="both"/>
        <w:rPr>
          <w:spacing w:val="4"/>
          <w:sz w:val="22"/>
          <w:szCs w:val="22"/>
        </w:rPr>
      </w:pPr>
    </w:p>
    <w:p w14:paraId="6913994D" w14:textId="77777777" w:rsidR="00CC3F88" w:rsidRPr="00AD5DCE" w:rsidRDefault="00CC3F88">
      <w:pPr>
        <w:jc w:val="both"/>
        <w:rPr>
          <w:spacing w:val="4"/>
          <w:sz w:val="22"/>
          <w:szCs w:val="22"/>
        </w:rPr>
      </w:pPr>
    </w:p>
    <w:p w14:paraId="2FED1848" w14:textId="77777777" w:rsidR="00CC3F88" w:rsidRPr="00AD5DCE" w:rsidRDefault="00CC3F88">
      <w:pPr>
        <w:jc w:val="both"/>
        <w:rPr>
          <w:spacing w:val="4"/>
          <w:sz w:val="22"/>
          <w:szCs w:val="22"/>
        </w:rPr>
      </w:pPr>
    </w:p>
    <w:p w14:paraId="35C95EEB" w14:textId="77777777" w:rsidR="00CC3F88" w:rsidRPr="00AD5DCE" w:rsidRDefault="00CC3F88">
      <w:pPr>
        <w:jc w:val="both"/>
        <w:rPr>
          <w:sz w:val="22"/>
          <w:szCs w:val="22"/>
        </w:rPr>
      </w:pPr>
    </w:p>
    <w:p w14:paraId="094B3245" w14:textId="77777777" w:rsidR="00CC3F88" w:rsidRPr="00AD5DCE" w:rsidRDefault="00894AFC">
      <w:pPr>
        <w:pStyle w:val="2"/>
        <w:numPr>
          <w:ilvl w:val="1"/>
          <w:numId w:val="42"/>
        </w:numPr>
        <w:jc w:val="left"/>
        <w:rPr>
          <w:b/>
          <w:bCs/>
          <w:sz w:val="22"/>
          <w:szCs w:val="22"/>
        </w:rPr>
      </w:pPr>
      <w:bookmarkStart w:id="36" w:name="_Toc119204140"/>
      <w:r w:rsidRPr="00AD5DCE">
        <w:rPr>
          <w:b/>
          <w:bCs/>
          <w:sz w:val="22"/>
          <w:szCs w:val="22"/>
        </w:rPr>
        <w:t>Экономические преимущества разработки</w:t>
      </w:r>
      <w:bookmarkEnd w:id="36"/>
    </w:p>
    <w:p w14:paraId="24D42CD4" w14:textId="77777777" w:rsidR="00CC3F88" w:rsidRPr="00AD5DCE" w:rsidRDefault="00CC3F88">
      <w:pPr>
        <w:rPr>
          <w:sz w:val="22"/>
          <w:szCs w:val="22"/>
        </w:rPr>
      </w:pPr>
    </w:p>
    <w:p w14:paraId="7AC8777C" w14:textId="77777777" w:rsidR="00CC3F88" w:rsidRDefault="00CC3F88">
      <w:pPr>
        <w:rPr>
          <w:sz w:val="22"/>
          <w:szCs w:val="22"/>
        </w:rPr>
      </w:pPr>
    </w:p>
    <w:p w14:paraId="30DF5B22" w14:textId="77777777" w:rsidR="00436173" w:rsidRPr="00AD5DCE" w:rsidRDefault="00436173">
      <w:pPr>
        <w:rPr>
          <w:sz w:val="22"/>
          <w:szCs w:val="22"/>
        </w:rPr>
      </w:pPr>
    </w:p>
    <w:p w14:paraId="779CD245" w14:textId="77777777" w:rsidR="00CC3F88" w:rsidRPr="00AD5DCE" w:rsidRDefault="00CC3F88">
      <w:pPr>
        <w:rPr>
          <w:sz w:val="22"/>
          <w:szCs w:val="22"/>
        </w:rPr>
      </w:pPr>
    </w:p>
    <w:p w14:paraId="563B9594" w14:textId="53109F7B" w:rsidR="00CC3F88" w:rsidRPr="00AD5DCE" w:rsidRDefault="00436173" w:rsidP="00436173">
      <w:pPr>
        <w:ind w:firstLine="708"/>
        <w:jc w:val="both"/>
        <w:rPr>
          <w:sz w:val="22"/>
          <w:szCs w:val="22"/>
        </w:rPr>
      </w:pPr>
      <w:r w:rsidRPr="00436173">
        <w:rPr>
          <w:sz w:val="22"/>
          <w:szCs w:val="22"/>
        </w:rPr>
        <w:t>Экономические преимущества разработки включают снижение времени на ручной анализ изображений и автоматизацию процессов, связанных с определением углов прямоугольников.</w:t>
      </w:r>
    </w:p>
    <w:p w14:paraId="46E639FD" w14:textId="77777777" w:rsidR="00CC3F88" w:rsidRPr="00AD5DCE" w:rsidRDefault="00CC3F88">
      <w:pPr>
        <w:rPr>
          <w:sz w:val="22"/>
          <w:szCs w:val="22"/>
        </w:rPr>
      </w:pPr>
    </w:p>
    <w:p w14:paraId="094B75FB" w14:textId="77777777" w:rsidR="00CC3F88" w:rsidRPr="00AD5DCE" w:rsidRDefault="00CC3F88">
      <w:pPr>
        <w:rPr>
          <w:sz w:val="22"/>
          <w:szCs w:val="22"/>
        </w:rPr>
      </w:pPr>
    </w:p>
    <w:p w14:paraId="2EF9D435" w14:textId="77777777" w:rsidR="00CC3F88" w:rsidRPr="00AD5DCE" w:rsidRDefault="00CC3F88">
      <w:pPr>
        <w:rPr>
          <w:sz w:val="22"/>
          <w:szCs w:val="22"/>
        </w:rPr>
      </w:pPr>
    </w:p>
    <w:p w14:paraId="414ECDAB" w14:textId="77777777" w:rsidR="00CC3F88" w:rsidRPr="00AD5DCE" w:rsidRDefault="00CC3F88">
      <w:pPr>
        <w:rPr>
          <w:sz w:val="22"/>
          <w:szCs w:val="22"/>
        </w:rPr>
      </w:pPr>
    </w:p>
    <w:p w14:paraId="0734FFDA" w14:textId="77777777" w:rsidR="00CC3F88" w:rsidRPr="00AD5DCE" w:rsidRDefault="00894AFC">
      <w:pPr>
        <w:pStyle w:val="1"/>
        <w:rPr>
          <w:caps/>
          <w:sz w:val="22"/>
          <w:szCs w:val="22"/>
        </w:rPr>
      </w:pPr>
      <w:bookmarkStart w:id="37" w:name="_Toc119204141"/>
      <w:r w:rsidRPr="00AD5DCE">
        <w:rPr>
          <w:caps/>
          <w:sz w:val="22"/>
          <w:szCs w:val="22"/>
        </w:rPr>
        <w:t>Стадии и этапы разработки</w:t>
      </w:r>
      <w:bookmarkEnd w:id="37"/>
    </w:p>
    <w:p w14:paraId="174802CC" w14:textId="77777777" w:rsidR="00CC3F88" w:rsidRPr="00AD5DCE" w:rsidRDefault="00CC3F88">
      <w:pPr>
        <w:rPr>
          <w:sz w:val="22"/>
          <w:szCs w:val="22"/>
        </w:rPr>
      </w:pPr>
    </w:p>
    <w:p w14:paraId="40A01337" w14:textId="77777777" w:rsidR="00CC3F88" w:rsidRPr="00AD5DCE" w:rsidRDefault="00CC3F88">
      <w:pPr>
        <w:rPr>
          <w:sz w:val="22"/>
          <w:szCs w:val="22"/>
        </w:rPr>
      </w:pPr>
    </w:p>
    <w:p w14:paraId="580E0D48" w14:textId="77777777" w:rsidR="00CC3F88" w:rsidRPr="00AD5DCE" w:rsidRDefault="00CC3F88">
      <w:pPr>
        <w:rPr>
          <w:sz w:val="22"/>
          <w:szCs w:val="22"/>
        </w:rPr>
      </w:pPr>
    </w:p>
    <w:p w14:paraId="2E205701" w14:textId="77777777" w:rsidR="00CC3F88" w:rsidRPr="00AD5DCE" w:rsidRDefault="00CC3F88">
      <w:pPr>
        <w:rPr>
          <w:sz w:val="22"/>
          <w:szCs w:val="22"/>
        </w:rPr>
      </w:pPr>
    </w:p>
    <w:p w14:paraId="29B67EA8" w14:textId="77777777" w:rsidR="00CC3F88" w:rsidRPr="00AD5DCE" w:rsidRDefault="00894AFC">
      <w:pPr>
        <w:pStyle w:val="2"/>
        <w:numPr>
          <w:ilvl w:val="1"/>
          <w:numId w:val="43"/>
        </w:numPr>
        <w:jc w:val="left"/>
        <w:rPr>
          <w:b/>
          <w:bCs/>
          <w:sz w:val="22"/>
          <w:szCs w:val="22"/>
        </w:rPr>
      </w:pPr>
      <w:bookmarkStart w:id="38" w:name="_Toc119204142"/>
      <w:r w:rsidRPr="00AD5DCE">
        <w:rPr>
          <w:b/>
          <w:bCs/>
          <w:sz w:val="22"/>
          <w:szCs w:val="22"/>
        </w:rPr>
        <w:t>Стадии разработки</w:t>
      </w:r>
      <w:bookmarkEnd w:id="38"/>
    </w:p>
    <w:p w14:paraId="5925BCD6" w14:textId="77777777" w:rsidR="00CC3F88" w:rsidRPr="00AD5DCE" w:rsidRDefault="00CC3F88">
      <w:pPr>
        <w:rPr>
          <w:sz w:val="22"/>
          <w:szCs w:val="22"/>
        </w:rPr>
      </w:pPr>
    </w:p>
    <w:p w14:paraId="17CA345D" w14:textId="77777777" w:rsidR="00CC3F88" w:rsidRPr="00AD5DCE" w:rsidRDefault="00CC3F88">
      <w:pPr>
        <w:rPr>
          <w:sz w:val="22"/>
          <w:szCs w:val="22"/>
        </w:rPr>
      </w:pPr>
    </w:p>
    <w:p w14:paraId="4347865D" w14:textId="77777777" w:rsidR="00CC3F88" w:rsidRDefault="00CC3F88">
      <w:pPr>
        <w:rPr>
          <w:sz w:val="22"/>
          <w:szCs w:val="22"/>
        </w:rPr>
      </w:pPr>
    </w:p>
    <w:p w14:paraId="3DEBD631" w14:textId="77777777" w:rsidR="00436173" w:rsidRPr="00AD5DCE" w:rsidRDefault="00436173">
      <w:pPr>
        <w:rPr>
          <w:sz w:val="22"/>
          <w:szCs w:val="22"/>
        </w:rPr>
      </w:pPr>
    </w:p>
    <w:p w14:paraId="29FA6891" w14:textId="77777777" w:rsidR="00CC3F88" w:rsidRPr="00AD5DCE" w:rsidRDefault="00894AFC">
      <w:pPr>
        <w:ind w:firstLine="576"/>
        <w:jc w:val="both"/>
        <w:rPr>
          <w:sz w:val="22"/>
          <w:szCs w:val="22"/>
        </w:rPr>
      </w:pPr>
      <w:r w:rsidRPr="00AD5DCE">
        <w:rPr>
          <w:sz w:val="22"/>
          <w:szCs w:val="22"/>
        </w:rPr>
        <w:t>Разработка должна быть проведена в три стадии:</w:t>
      </w:r>
    </w:p>
    <w:p w14:paraId="068A40CC" w14:textId="77777777" w:rsidR="00CC3F88" w:rsidRPr="00AD5DCE" w:rsidRDefault="00CC3F88">
      <w:pPr>
        <w:ind w:firstLine="576"/>
        <w:jc w:val="both"/>
        <w:rPr>
          <w:sz w:val="22"/>
          <w:szCs w:val="22"/>
        </w:rPr>
      </w:pPr>
    </w:p>
    <w:p w14:paraId="00E4757B" w14:textId="77777777" w:rsidR="00CC3F88" w:rsidRPr="00AD5DCE" w:rsidRDefault="00894AFC">
      <w:pPr>
        <w:jc w:val="both"/>
        <w:rPr>
          <w:spacing w:val="1"/>
          <w:sz w:val="22"/>
          <w:szCs w:val="22"/>
        </w:rPr>
      </w:pPr>
      <w:r w:rsidRPr="00AD5DCE">
        <w:rPr>
          <w:spacing w:val="1"/>
          <w:sz w:val="22"/>
          <w:szCs w:val="22"/>
        </w:rPr>
        <w:t>1)</w:t>
      </w:r>
      <w:r w:rsidRPr="00AD5DCE">
        <w:rPr>
          <w:spacing w:val="1"/>
          <w:sz w:val="22"/>
          <w:szCs w:val="22"/>
        </w:rPr>
        <w:tab/>
        <w:t>разработка технического задания;</w:t>
      </w:r>
    </w:p>
    <w:p w14:paraId="577B98F8" w14:textId="77777777" w:rsidR="00CC3F88" w:rsidRPr="00AD5DCE" w:rsidRDefault="00CC3F88">
      <w:pPr>
        <w:jc w:val="both"/>
        <w:rPr>
          <w:spacing w:val="-18"/>
          <w:sz w:val="22"/>
          <w:szCs w:val="22"/>
        </w:rPr>
      </w:pPr>
    </w:p>
    <w:p w14:paraId="3BA83F28" w14:textId="77777777" w:rsidR="00CC3F88" w:rsidRPr="00AD5DCE" w:rsidRDefault="00894AFC">
      <w:pPr>
        <w:jc w:val="both"/>
        <w:rPr>
          <w:spacing w:val="2"/>
          <w:sz w:val="22"/>
          <w:szCs w:val="22"/>
        </w:rPr>
      </w:pPr>
      <w:r w:rsidRPr="00AD5DCE">
        <w:rPr>
          <w:spacing w:val="2"/>
          <w:sz w:val="22"/>
          <w:szCs w:val="22"/>
        </w:rPr>
        <w:t>2)</w:t>
      </w:r>
      <w:r w:rsidRPr="00AD5DCE">
        <w:rPr>
          <w:spacing w:val="2"/>
          <w:sz w:val="22"/>
          <w:szCs w:val="22"/>
        </w:rPr>
        <w:tab/>
        <w:t>рабочее проектирование;</w:t>
      </w:r>
    </w:p>
    <w:p w14:paraId="408BB766" w14:textId="77777777" w:rsidR="00CC3F88" w:rsidRPr="00AD5DCE" w:rsidRDefault="00CC3F88">
      <w:pPr>
        <w:jc w:val="both"/>
        <w:rPr>
          <w:spacing w:val="-10"/>
          <w:sz w:val="22"/>
          <w:szCs w:val="22"/>
        </w:rPr>
      </w:pPr>
    </w:p>
    <w:p w14:paraId="4B07A40A" w14:textId="77777777" w:rsidR="00CC3F88" w:rsidRPr="00AD5DCE" w:rsidRDefault="00894AFC">
      <w:pPr>
        <w:jc w:val="both"/>
        <w:rPr>
          <w:sz w:val="22"/>
          <w:szCs w:val="22"/>
        </w:rPr>
      </w:pPr>
      <w:r w:rsidRPr="00AD5DCE">
        <w:rPr>
          <w:spacing w:val="2"/>
          <w:sz w:val="22"/>
          <w:szCs w:val="22"/>
        </w:rPr>
        <w:t>3)</w:t>
      </w:r>
      <w:r w:rsidRPr="00AD5DCE">
        <w:rPr>
          <w:spacing w:val="2"/>
          <w:sz w:val="22"/>
          <w:szCs w:val="22"/>
        </w:rPr>
        <w:tab/>
        <w:t>внедрение.</w:t>
      </w:r>
    </w:p>
    <w:p w14:paraId="7F2CE141" w14:textId="77777777" w:rsidR="00CC3F88" w:rsidRPr="00AD5DCE" w:rsidRDefault="00CC3F88">
      <w:pPr>
        <w:rPr>
          <w:sz w:val="22"/>
          <w:szCs w:val="22"/>
        </w:rPr>
      </w:pPr>
    </w:p>
    <w:p w14:paraId="77CA81B5" w14:textId="77777777" w:rsidR="00CC3F88" w:rsidRPr="00AD5DCE" w:rsidRDefault="00CC3F88">
      <w:pPr>
        <w:rPr>
          <w:sz w:val="22"/>
          <w:szCs w:val="22"/>
        </w:rPr>
      </w:pPr>
    </w:p>
    <w:p w14:paraId="2EDEE9C7" w14:textId="77777777" w:rsidR="00CC3F88" w:rsidRPr="00AD5DCE" w:rsidRDefault="00CC3F88">
      <w:pPr>
        <w:rPr>
          <w:sz w:val="22"/>
          <w:szCs w:val="22"/>
        </w:rPr>
      </w:pPr>
    </w:p>
    <w:p w14:paraId="38BB35DC" w14:textId="77777777" w:rsidR="00CC3F88" w:rsidRPr="00AD5DCE" w:rsidRDefault="00CC3F88">
      <w:pPr>
        <w:rPr>
          <w:sz w:val="22"/>
          <w:szCs w:val="22"/>
        </w:rPr>
      </w:pPr>
    </w:p>
    <w:p w14:paraId="010E061A" w14:textId="77777777" w:rsidR="00CC3F88" w:rsidRPr="00AD5DCE" w:rsidRDefault="00894AFC">
      <w:pPr>
        <w:pStyle w:val="2"/>
        <w:numPr>
          <w:ilvl w:val="1"/>
          <w:numId w:val="43"/>
        </w:numPr>
        <w:jc w:val="left"/>
        <w:rPr>
          <w:b/>
          <w:bCs/>
          <w:sz w:val="22"/>
          <w:szCs w:val="22"/>
        </w:rPr>
      </w:pPr>
      <w:bookmarkStart w:id="39" w:name="_Toc119204143"/>
      <w:r w:rsidRPr="00AD5DCE">
        <w:rPr>
          <w:b/>
          <w:bCs/>
          <w:sz w:val="22"/>
          <w:szCs w:val="22"/>
        </w:rPr>
        <w:t>Этапы разработки</w:t>
      </w:r>
      <w:bookmarkEnd w:id="39"/>
    </w:p>
    <w:p w14:paraId="120CCA5F" w14:textId="77777777" w:rsidR="00CC3F88" w:rsidRPr="00AD5DCE" w:rsidRDefault="00CC3F88">
      <w:pPr>
        <w:rPr>
          <w:sz w:val="22"/>
          <w:szCs w:val="22"/>
        </w:rPr>
      </w:pPr>
    </w:p>
    <w:p w14:paraId="0FBC5776" w14:textId="77777777" w:rsidR="00CC3F88" w:rsidRPr="00AD5DCE" w:rsidRDefault="00CC3F88">
      <w:pPr>
        <w:rPr>
          <w:sz w:val="22"/>
          <w:szCs w:val="22"/>
        </w:rPr>
      </w:pPr>
    </w:p>
    <w:p w14:paraId="47740AA4" w14:textId="77777777" w:rsidR="00CC3F88" w:rsidRDefault="00CC3F88">
      <w:pPr>
        <w:rPr>
          <w:sz w:val="22"/>
          <w:szCs w:val="22"/>
        </w:rPr>
      </w:pPr>
    </w:p>
    <w:p w14:paraId="6FBCBE08" w14:textId="77777777" w:rsidR="00D10E48" w:rsidRPr="00AD5DCE" w:rsidRDefault="00D10E48">
      <w:pPr>
        <w:rPr>
          <w:sz w:val="22"/>
          <w:szCs w:val="22"/>
        </w:rPr>
      </w:pPr>
    </w:p>
    <w:p w14:paraId="49C923AF" w14:textId="77777777" w:rsidR="00CC3F88" w:rsidRPr="00AD5DCE" w:rsidRDefault="00894AFC">
      <w:pPr>
        <w:ind w:firstLine="708"/>
        <w:jc w:val="both"/>
        <w:rPr>
          <w:spacing w:val="2"/>
          <w:sz w:val="22"/>
          <w:szCs w:val="22"/>
        </w:rPr>
      </w:pPr>
      <w:r w:rsidRPr="00AD5DCE">
        <w:rPr>
          <w:sz w:val="22"/>
          <w:szCs w:val="22"/>
        </w:rPr>
        <w:t xml:space="preserve">На стадии разработки технического задания должен быть выполнен этап разработки, </w:t>
      </w:r>
      <w:r w:rsidRPr="00AD5DCE">
        <w:rPr>
          <w:spacing w:val="2"/>
          <w:sz w:val="22"/>
          <w:szCs w:val="22"/>
        </w:rPr>
        <w:t>согласования и утверждения настоящего технического задания.</w:t>
      </w:r>
    </w:p>
    <w:p w14:paraId="446ADA86" w14:textId="77777777" w:rsidR="00CC3F88" w:rsidRPr="00AD5DCE" w:rsidRDefault="00CC3F88">
      <w:pPr>
        <w:ind w:firstLine="576"/>
        <w:jc w:val="both"/>
        <w:rPr>
          <w:sz w:val="22"/>
          <w:szCs w:val="22"/>
        </w:rPr>
      </w:pPr>
    </w:p>
    <w:p w14:paraId="524E1A60" w14:textId="77777777" w:rsidR="00CC3F88" w:rsidRPr="00AD5DCE" w:rsidRDefault="00894AFC">
      <w:pPr>
        <w:ind w:firstLine="708"/>
        <w:jc w:val="both"/>
        <w:rPr>
          <w:spacing w:val="1"/>
          <w:sz w:val="22"/>
          <w:szCs w:val="22"/>
        </w:rPr>
      </w:pPr>
      <w:r w:rsidRPr="00AD5DCE">
        <w:rPr>
          <w:spacing w:val="7"/>
          <w:sz w:val="22"/>
          <w:szCs w:val="22"/>
        </w:rPr>
        <w:t xml:space="preserve">На стадии рабочего проектирования должны быть выполнены перечисленные ниже </w:t>
      </w:r>
      <w:r w:rsidRPr="00AD5DCE">
        <w:rPr>
          <w:spacing w:val="1"/>
          <w:sz w:val="22"/>
          <w:szCs w:val="22"/>
        </w:rPr>
        <w:t>этапы работ:</w:t>
      </w:r>
    </w:p>
    <w:p w14:paraId="1956AA98" w14:textId="77777777" w:rsidR="00CC3F88" w:rsidRPr="00AD5DCE" w:rsidRDefault="00CC3F88">
      <w:pPr>
        <w:ind w:firstLine="576"/>
        <w:jc w:val="both"/>
        <w:rPr>
          <w:sz w:val="22"/>
          <w:szCs w:val="22"/>
        </w:rPr>
      </w:pPr>
    </w:p>
    <w:p w14:paraId="2CDB5B44" w14:textId="77777777" w:rsidR="00CC3F88" w:rsidRPr="00AD5DCE" w:rsidRDefault="00894AFC">
      <w:pPr>
        <w:spacing w:line="360" w:lineRule="auto"/>
        <w:jc w:val="both"/>
        <w:rPr>
          <w:spacing w:val="-18"/>
          <w:sz w:val="22"/>
          <w:szCs w:val="22"/>
        </w:rPr>
      </w:pPr>
      <w:r w:rsidRPr="00AD5DCE">
        <w:rPr>
          <w:spacing w:val="1"/>
          <w:sz w:val="22"/>
          <w:szCs w:val="22"/>
        </w:rPr>
        <w:t>1)</w:t>
      </w:r>
      <w:r w:rsidRPr="00AD5DCE">
        <w:rPr>
          <w:spacing w:val="1"/>
          <w:sz w:val="22"/>
          <w:szCs w:val="22"/>
        </w:rPr>
        <w:tab/>
        <w:t>разработка программы;</w:t>
      </w:r>
    </w:p>
    <w:p w14:paraId="76491591" w14:textId="77777777" w:rsidR="00CC3F88" w:rsidRPr="00AD5DCE" w:rsidRDefault="00894AFC">
      <w:pPr>
        <w:spacing w:line="360" w:lineRule="auto"/>
        <w:jc w:val="both"/>
        <w:rPr>
          <w:spacing w:val="-10"/>
          <w:sz w:val="22"/>
          <w:szCs w:val="22"/>
        </w:rPr>
      </w:pPr>
      <w:r w:rsidRPr="00AD5DCE">
        <w:rPr>
          <w:sz w:val="22"/>
          <w:szCs w:val="22"/>
        </w:rPr>
        <w:t>2)</w:t>
      </w:r>
      <w:r w:rsidRPr="00AD5DCE">
        <w:rPr>
          <w:sz w:val="22"/>
          <w:szCs w:val="22"/>
        </w:rPr>
        <w:tab/>
        <w:t>разработка программной документации;</w:t>
      </w:r>
    </w:p>
    <w:p w14:paraId="6CCD6205" w14:textId="77777777" w:rsidR="00CC3F88" w:rsidRPr="00AD5DCE" w:rsidRDefault="00894AFC">
      <w:pPr>
        <w:spacing w:line="360" w:lineRule="auto"/>
        <w:jc w:val="both"/>
        <w:rPr>
          <w:spacing w:val="-1"/>
          <w:sz w:val="22"/>
          <w:szCs w:val="22"/>
        </w:rPr>
      </w:pPr>
      <w:r w:rsidRPr="00AD5DCE">
        <w:rPr>
          <w:spacing w:val="-1"/>
          <w:sz w:val="22"/>
          <w:szCs w:val="22"/>
        </w:rPr>
        <w:t>3)</w:t>
      </w:r>
      <w:r w:rsidRPr="00AD5DCE">
        <w:rPr>
          <w:spacing w:val="-1"/>
          <w:sz w:val="22"/>
          <w:szCs w:val="22"/>
        </w:rPr>
        <w:tab/>
        <w:t>испытания программы.</w:t>
      </w:r>
    </w:p>
    <w:p w14:paraId="1E364DE2" w14:textId="77777777" w:rsidR="00CC3F88" w:rsidRPr="00AD5DCE" w:rsidRDefault="00CC3F88">
      <w:pPr>
        <w:jc w:val="both"/>
        <w:rPr>
          <w:spacing w:val="-11"/>
          <w:sz w:val="22"/>
          <w:szCs w:val="22"/>
        </w:rPr>
      </w:pPr>
    </w:p>
    <w:p w14:paraId="24569884" w14:textId="77777777" w:rsidR="00CC3F88" w:rsidRPr="00AD5DCE" w:rsidRDefault="00894AFC">
      <w:pPr>
        <w:ind w:firstLine="708"/>
        <w:jc w:val="both"/>
        <w:rPr>
          <w:sz w:val="22"/>
          <w:szCs w:val="22"/>
        </w:rPr>
      </w:pPr>
      <w:r w:rsidRPr="00AD5DCE">
        <w:rPr>
          <w:spacing w:val="3"/>
          <w:sz w:val="22"/>
          <w:szCs w:val="22"/>
        </w:rPr>
        <w:t xml:space="preserve">На стадии внедрения должен быть выполнен этап разработки - подготовка и передача </w:t>
      </w:r>
      <w:r w:rsidRPr="00AD5DCE">
        <w:rPr>
          <w:spacing w:val="-3"/>
          <w:sz w:val="22"/>
          <w:szCs w:val="22"/>
        </w:rPr>
        <w:t>программы.</w:t>
      </w:r>
    </w:p>
    <w:p w14:paraId="2925C962" w14:textId="77777777" w:rsidR="00CC3F88" w:rsidRPr="00AD5DCE" w:rsidRDefault="00CC3F88">
      <w:pPr>
        <w:rPr>
          <w:sz w:val="22"/>
          <w:szCs w:val="22"/>
        </w:rPr>
      </w:pPr>
    </w:p>
    <w:p w14:paraId="29AB8EBE" w14:textId="77777777" w:rsidR="00CC3F88" w:rsidRPr="00AD5DCE" w:rsidRDefault="00CC3F88">
      <w:pPr>
        <w:rPr>
          <w:sz w:val="22"/>
          <w:szCs w:val="22"/>
        </w:rPr>
      </w:pPr>
    </w:p>
    <w:p w14:paraId="358FD635" w14:textId="77777777" w:rsidR="00CC3F88" w:rsidRPr="00AD5DCE" w:rsidRDefault="00CC3F88">
      <w:pPr>
        <w:rPr>
          <w:sz w:val="22"/>
          <w:szCs w:val="22"/>
        </w:rPr>
      </w:pPr>
    </w:p>
    <w:p w14:paraId="6A197828" w14:textId="77777777" w:rsidR="00CC3F88" w:rsidRPr="00AD5DCE" w:rsidRDefault="00CC3F88">
      <w:pPr>
        <w:rPr>
          <w:sz w:val="22"/>
          <w:szCs w:val="22"/>
        </w:rPr>
      </w:pPr>
    </w:p>
    <w:p w14:paraId="6E238C9E" w14:textId="77777777" w:rsidR="00CC3F88" w:rsidRPr="00AD5DCE" w:rsidRDefault="00894AFC">
      <w:pPr>
        <w:pStyle w:val="2"/>
        <w:numPr>
          <w:ilvl w:val="1"/>
          <w:numId w:val="43"/>
        </w:numPr>
        <w:jc w:val="left"/>
        <w:rPr>
          <w:b/>
          <w:bCs/>
          <w:color w:val="000000"/>
          <w:sz w:val="22"/>
          <w:szCs w:val="22"/>
        </w:rPr>
      </w:pPr>
      <w:bookmarkStart w:id="40" w:name="_Toc119204144"/>
      <w:r w:rsidRPr="00AD5DCE">
        <w:rPr>
          <w:b/>
          <w:bCs/>
          <w:color w:val="000000"/>
          <w:sz w:val="22"/>
          <w:szCs w:val="22"/>
        </w:rPr>
        <w:t>Содержание работ по этапам</w:t>
      </w:r>
    </w:p>
    <w:p w14:paraId="64D66D6D" w14:textId="77777777" w:rsidR="00CC3F88" w:rsidRPr="00AD5DCE" w:rsidRDefault="00CC3F88">
      <w:pPr>
        <w:rPr>
          <w:sz w:val="22"/>
          <w:szCs w:val="22"/>
        </w:rPr>
      </w:pPr>
    </w:p>
    <w:p w14:paraId="1130DB52" w14:textId="77777777" w:rsidR="00CC3F88" w:rsidRPr="00AD5DCE" w:rsidRDefault="00CC3F88">
      <w:pPr>
        <w:rPr>
          <w:sz w:val="22"/>
          <w:szCs w:val="22"/>
        </w:rPr>
      </w:pPr>
    </w:p>
    <w:p w14:paraId="1A5AA1C6" w14:textId="77777777" w:rsidR="00CC3F88" w:rsidRDefault="00CC3F88">
      <w:pPr>
        <w:rPr>
          <w:sz w:val="22"/>
          <w:szCs w:val="22"/>
        </w:rPr>
      </w:pPr>
    </w:p>
    <w:p w14:paraId="2B4C72CE" w14:textId="77777777" w:rsidR="00D10E48" w:rsidRPr="00AD5DCE" w:rsidRDefault="00D10E48">
      <w:pPr>
        <w:rPr>
          <w:sz w:val="22"/>
          <w:szCs w:val="22"/>
        </w:rPr>
      </w:pPr>
    </w:p>
    <w:p w14:paraId="21FCD943" w14:textId="77777777" w:rsidR="00CC3F88" w:rsidRPr="00AD5DCE" w:rsidRDefault="00894AFC">
      <w:pPr>
        <w:ind w:firstLine="708"/>
        <w:jc w:val="both"/>
        <w:rPr>
          <w:spacing w:val="-2"/>
          <w:sz w:val="22"/>
          <w:szCs w:val="22"/>
        </w:rPr>
      </w:pPr>
      <w:r w:rsidRPr="00AD5DCE">
        <w:rPr>
          <w:sz w:val="22"/>
          <w:szCs w:val="22"/>
        </w:rPr>
        <w:t xml:space="preserve">На этапе разработки технического задания должны быть выполнены перечисленные </w:t>
      </w:r>
      <w:r w:rsidRPr="00AD5DCE">
        <w:rPr>
          <w:spacing w:val="-2"/>
          <w:sz w:val="22"/>
          <w:szCs w:val="22"/>
        </w:rPr>
        <w:t>ниже работы:</w:t>
      </w:r>
    </w:p>
    <w:p w14:paraId="7C2798E2" w14:textId="77777777" w:rsidR="00CC3F88" w:rsidRPr="00AD5DCE" w:rsidRDefault="00CC3F88">
      <w:pPr>
        <w:ind w:firstLine="708"/>
        <w:jc w:val="both"/>
        <w:rPr>
          <w:sz w:val="22"/>
          <w:szCs w:val="22"/>
        </w:rPr>
      </w:pPr>
    </w:p>
    <w:p w14:paraId="16210320" w14:textId="77777777" w:rsidR="00CC3F88" w:rsidRPr="00AD5DCE" w:rsidRDefault="00894AFC">
      <w:pPr>
        <w:spacing w:line="360" w:lineRule="auto"/>
        <w:jc w:val="both"/>
        <w:rPr>
          <w:spacing w:val="-18"/>
          <w:sz w:val="22"/>
          <w:szCs w:val="22"/>
        </w:rPr>
      </w:pPr>
      <w:r w:rsidRPr="00AD5DCE">
        <w:rPr>
          <w:spacing w:val="1"/>
          <w:sz w:val="22"/>
          <w:szCs w:val="22"/>
        </w:rPr>
        <w:t>1)</w:t>
      </w:r>
      <w:r w:rsidRPr="00AD5DCE">
        <w:rPr>
          <w:spacing w:val="1"/>
          <w:sz w:val="22"/>
          <w:szCs w:val="22"/>
        </w:rPr>
        <w:tab/>
        <w:t>постановка задачи;</w:t>
      </w:r>
    </w:p>
    <w:p w14:paraId="0B81A132" w14:textId="77777777" w:rsidR="00CC3F88" w:rsidRPr="00AD5DCE" w:rsidRDefault="00894AFC">
      <w:pPr>
        <w:spacing w:line="360" w:lineRule="auto"/>
        <w:jc w:val="both"/>
        <w:rPr>
          <w:spacing w:val="-10"/>
          <w:sz w:val="22"/>
          <w:szCs w:val="22"/>
        </w:rPr>
      </w:pPr>
      <w:r w:rsidRPr="00AD5DCE">
        <w:rPr>
          <w:spacing w:val="2"/>
          <w:sz w:val="22"/>
          <w:szCs w:val="22"/>
        </w:rPr>
        <w:t>2)</w:t>
      </w:r>
      <w:r w:rsidRPr="00AD5DCE">
        <w:rPr>
          <w:spacing w:val="2"/>
          <w:sz w:val="22"/>
          <w:szCs w:val="22"/>
        </w:rPr>
        <w:tab/>
        <w:t>определение и уточнение требований к техническим средствам;</w:t>
      </w:r>
    </w:p>
    <w:p w14:paraId="0711A1FB" w14:textId="77777777" w:rsidR="00CC3F88" w:rsidRPr="00AD5DCE" w:rsidRDefault="00894AFC">
      <w:pPr>
        <w:spacing w:line="360" w:lineRule="auto"/>
        <w:jc w:val="both"/>
        <w:rPr>
          <w:spacing w:val="2"/>
          <w:sz w:val="22"/>
          <w:szCs w:val="22"/>
        </w:rPr>
      </w:pPr>
      <w:r w:rsidRPr="00AD5DCE">
        <w:rPr>
          <w:spacing w:val="2"/>
          <w:sz w:val="22"/>
          <w:szCs w:val="22"/>
        </w:rPr>
        <w:t>3)</w:t>
      </w:r>
      <w:r w:rsidRPr="00AD5DCE">
        <w:rPr>
          <w:spacing w:val="2"/>
          <w:sz w:val="22"/>
          <w:szCs w:val="22"/>
        </w:rPr>
        <w:tab/>
        <w:t>определение требований к программе;</w:t>
      </w:r>
    </w:p>
    <w:p w14:paraId="4A7FD11B" w14:textId="77777777" w:rsidR="00CC3F88" w:rsidRPr="00AD5DCE" w:rsidRDefault="00894AFC">
      <w:pPr>
        <w:spacing w:line="360" w:lineRule="auto"/>
        <w:jc w:val="both"/>
        <w:rPr>
          <w:spacing w:val="-7"/>
          <w:sz w:val="22"/>
          <w:szCs w:val="22"/>
        </w:rPr>
      </w:pPr>
      <w:r w:rsidRPr="00AD5DCE">
        <w:rPr>
          <w:spacing w:val="3"/>
          <w:sz w:val="22"/>
          <w:szCs w:val="22"/>
        </w:rPr>
        <w:t>4)</w:t>
      </w:r>
      <w:r w:rsidRPr="00AD5DCE">
        <w:rPr>
          <w:spacing w:val="3"/>
          <w:sz w:val="22"/>
          <w:szCs w:val="22"/>
        </w:rPr>
        <w:tab/>
        <w:t xml:space="preserve">определение стадий, этапов и сроков разработки программы и документации на </w:t>
      </w:r>
      <w:r w:rsidRPr="00AD5DCE">
        <w:rPr>
          <w:spacing w:val="-3"/>
          <w:sz w:val="22"/>
          <w:szCs w:val="22"/>
        </w:rPr>
        <w:t>неё;</w:t>
      </w:r>
    </w:p>
    <w:p w14:paraId="2485D81F" w14:textId="77777777" w:rsidR="00CC3F88" w:rsidRPr="00AD5DCE" w:rsidRDefault="00894AFC">
      <w:pPr>
        <w:spacing w:line="360" w:lineRule="auto"/>
        <w:jc w:val="both"/>
        <w:rPr>
          <w:spacing w:val="-11"/>
          <w:sz w:val="22"/>
          <w:szCs w:val="22"/>
        </w:rPr>
      </w:pPr>
      <w:r w:rsidRPr="00AD5DCE">
        <w:rPr>
          <w:sz w:val="22"/>
          <w:szCs w:val="22"/>
        </w:rPr>
        <w:t>5)</w:t>
      </w:r>
      <w:r w:rsidRPr="00AD5DCE">
        <w:rPr>
          <w:sz w:val="22"/>
          <w:szCs w:val="22"/>
        </w:rPr>
        <w:tab/>
        <w:t>выбор языков программирования;</w:t>
      </w:r>
    </w:p>
    <w:p w14:paraId="3DC0D289" w14:textId="77777777" w:rsidR="00CC3F88" w:rsidRPr="00AD5DCE" w:rsidRDefault="00894AFC">
      <w:pPr>
        <w:spacing w:line="360" w:lineRule="auto"/>
        <w:jc w:val="both"/>
        <w:rPr>
          <w:spacing w:val="2"/>
          <w:sz w:val="22"/>
          <w:szCs w:val="22"/>
        </w:rPr>
      </w:pPr>
      <w:r w:rsidRPr="00AD5DCE">
        <w:rPr>
          <w:spacing w:val="2"/>
          <w:sz w:val="22"/>
          <w:szCs w:val="22"/>
        </w:rPr>
        <w:t>6)</w:t>
      </w:r>
      <w:r w:rsidRPr="00AD5DCE">
        <w:rPr>
          <w:spacing w:val="2"/>
          <w:sz w:val="22"/>
          <w:szCs w:val="22"/>
        </w:rPr>
        <w:tab/>
        <w:t>согласование и утверждение технического задания.</w:t>
      </w:r>
    </w:p>
    <w:p w14:paraId="2959B13B" w14:textId="77777777" w:rsidR="00CC3F88" w:rsidRPr="00AD5DCE" w:rsidRDefault="00CC3F88">
      <w:pPr>
        <w:jc w:val="both"/>
        <w:rPr>
          <w:spacing w:val="-9"/>
          <w:sz w:val="22"/>
          <w:szCs w:val="22"/>
        </w:rPr>
      </w:pPr>
    </w:p>
    <w:p w14:paraId="70F0E7A4" w14:textId="77777777" w:rsidR="00CC3F88" w:rsidRPr="00AD5DCE" w:rsidRDefault="00894AFC">
      <w:pPr>
        <w:ind w:firstLine="708"/>
        <w:jc w:val="both"/>
        <w:rPr>
          <w:spacing w:val="-1"/>
          <w:sz w:val="22"/>
          <w:szCs w:val="22"/>
        </w:rPr>
      </w:pPr>
      <w:r w:rsidRPr="00AD5DCE">
        <w:rPr>
          <w:sz w:val="22"/>
          <w:szCs w:val="22"/>
        </w:rPr>
        <w:t xml:space="preserve">На этапе разработки программы должна быть выполнена работа по программированию </w:t>
      </w:r>
      <w:r w:rsidRPr="00AD5DCE">
        <w:rPr>
          <w:spacing w:val="-1"/>
          <w:sz w:val="22"/>
          <w:szCs w:val="22"/>
        </w:rPr>
        <w:t>и отладке программы.</w:t>
      </w:r>
    </w:p>
    <w:p w14:paraId="64F37C28" w14:textId="77777777" w:rsidR="00CC3F88" w:rsidRPr="00AD5DCE" w:rsidRDefault="00CC3F88">
      <w:pPr>
        <w:ind w:firstLine="708"/>
        <w:jc w:val="both"/>
        <w:rPr>
          <w:sz w:val="22"/>
          <w:szCs w:val="22"/>
        </w:rPr>
      </w:pPr>
    </w:p>
    <w:p w14:paraId="6BEEF4DA" w14:textId="77777777" w:rsidR="00CC3F88" w:rsidRPr="00AD5DCE" w:rsidRDefault="00894AFC">
      <w:pPr>
        <w:ind w:firstLine="708"/>
        <w:jc w:val="both"/>
        <w:rPr>
          <w:sz w:val="22"/>
          <w:szCs w:val="22"/>
        </w:rPr>
      </w:pPr>
      <w:r w:rsidRPr="00AD5DCE">
        <w:rPr>
          <w:spacing w:val="1"/>
          <w:sz w:val="22"/>
          <w:szCs w:val="22"/>
        </w:rPr>
        <w:t xml:space="preserve">На этапе разработки программной документации должна быть выполнена разработка </w:t>
      </w:r>
      <w:r w:rsidRPr="00AD5DCE">
        <w:rPr>
          <w:spacing w:val="10"/>
          <w:sz w:val="22"/>
          <w:szCs w:val="22"/>
        </w:rPr>
        <w:t xml:space="preserve">программных документов в соответствии с требованиями ГОСТ 19.101-77 и </w:t>
      </w:r>
      <w:r w:rsidRPr="00AD5DCE">
        <w:rPr>
          <w:spacing w:val="1"/>
          <w:sz w:val="22"/>
          <w:szCs w:val="22"/>
        </w:rPr>
        <w:t>требованием п. «</w:t>
      </w:r>
      <w:r w:rsidRPr="00AD5DCE">
        <w:rPr>
          <w:sz w:val="22"/>
          <w:szCs w:val="22"/>
        </w:rPr>
        <w:t>Предварительный состав программной документации»</w:t>
      </w:r>
      <w:r w:rsidRPr="00AD5DCE">
        <w:rPr>
          <w:spacing w:val="1"/>
          <w:sz w:val="22"/>
          <w:szCs w:val="22"/>
        </w:rPr>
        <w:t xml:space="preserve"> настоящего </w:t>
      </w:r>
      <w:r w:rsidRPr="00AD5DCE">
        <w:rPr>
          <w:sz w:val="22"/>
          <w:szCs w:val="22"/>
        </w:rPr>
        <w:t>технического задания.</w:t>
      </w:r>
    </w:p>
    <w:p w14:paraId="493445BB" w14:textId="77777777" w:rsidR="00CC3F88" w:rsidRPr="00AD5DCE" w:rsidRDefault="00CC3F88">
      <w:pPr>
        <w:ind w:firstLine="708"/>
        <w:jc w:val="both"/>
        <w:rPr>
          <w:sz w:val="22"/>
          <w:szCs w:val="22"/>
        </w:rPr>
      </w:pPr>
    </w:p>
    <w:p w14:paraId="7563FE8E" w14:textId="77777777" w:rsidR="00CC3F88" w:rsidRPr="00AD5DCE" w:rsidRDefault="00894AFC">
      <w:pPr>
        <w:ind w:firstLine="708"/>
        <w:jc w:val="both"/>
        <w:rPr>
          <w:spacing w:val="-2"/>
          <w:sz w:val="22"/>
          <w:szCs w:val="22"/>
        </w:rPr>
      </w:pPr>
      <w:r w:rsidRPr="00AD5DCE">
        <w:rPr>
          <w:spacing w:val="1"/>
          <w:sz w:val="22"/>
          <w:szCs w:val="22"/>
        </w:rPr>
        <w:t xml:space="preserve">На этапе испытаний программы должны быть выполнены перечисленные ниже виды </w:t>
      </w:r>
      <w:r w:rsidRPr="00AD5DCE">
        <w:rPr>
          <w:spacing w:val="-2"/>
          <w:sz w:val="22"/>
          <w:szCs w:val="22"/>
        </w:rPr>
        <w:t>работ:</w:t>
      </w:r>
    </w:p>
    <w:p w14:paraId="182995CF" w14:textId="77777777" w:rsidR="00CC3F88" w:rsidRPr="00AD5DCE" w:rsidRDefault="00CC3F88">
      <w:pPr>
        <w:ind w:firstLine="708"/>
        <w:jc w:val="both"/>
        <w:rPr>
          <w:sz w:val="22"/>
          <w:szCs w:val="22"/>
        </w:rPr>
      </w:pPr>
    </w:p>
    <w:p w14:paraId="0E64E25F" w14:textId="77777777" w:rsidR="00CC3F88" w:rsidRPr="00AD5DCE" w:rsidRDefault="00894AFC">
      <w:pPr>
        <w:spacing w:line="360" w:lineRule="auto"/>
        <w:jc w:val="both"/>
        <w:rPr>
          <w:spacing w:val="-18"/>
          <w:sz w:val="22"/>
          <w:szCs w:val="22"/>
        </w:rPr>
      </w:pPr>
      <w:r w:rsidRPr="00AD5DCE">
        <w:rPr>
          <w:spacing w:val="3"/>
          <w:sz w:val="22"/>
          <w:szCs w:val="22"/>
        </w:rPr>
        <w:t>1)</w:t>
      </w:r>
      <w:r w:rsidRPr="00AD5DCE">
        <w:rPr>
          <w:spacing w:val="3"/>
          <w:sz w:val="22"/>
          <w:szCs w:val="22"/>
        </w:rPr>
        <w:tab/>
        <w:t xml:space="preserve">разработка, согласование и утверждение программы </w:t>
      </w:r>
      <w:r w:rsidRPr="00AD5DCE">
        <w:rPr>
          <w:spacing w:val="1"/>
          <w:sz w:val="22"/>
          <w:szCs w:val="22"/>
        </w:rPr>
        <w:t>и методики испытаний;</w:t>
      </w:r>
    </w:p>
    <w:p w14:paraId="4F4D0484" w14:textId="77777777" w:rsidR="00CC3F88" w:rsidRPr="00AD5DCE" w:rsidRDefault="00894AFC">
      <w:pPr>
        <w:spacing w:line="360" w:lineRule="auto"/>
        <w:jc w:val="both"/>
        <w:rPr>
          <w:spacing w:val="-10"/>
          <w:sz w:val="22"/>
          <w:szCs w:val="22"/>
        </w:rPr>
      </w:pPr>
      <w:r w:rsidRPr="00AD5DCE">
        <w:rPr>
          <w:sz w:val="22"/>
          <w:szCs w:val="22"/>
        </w:rPr>
        <w:t>2)</w:t>
      </w:r>
      <w:r w:rsidRPr="00AD5DCE">
        <w:rPr>
          <w:sz w:val="22"/>
          <w:szCs w:val="22"/>
        </w:rPr>
        <w:tab/>
        <w:t>проведение приемо-сдаточных испытаний;</w:t>
      </w:r>
    </w:p>
    <w:p w14:paraId="58B32A06" w14:textId="77777777" w:rsidR="00CC3F88" w:rsidRPr="00AD5DCE" w:rsidRDefault="00894AFC">
      <w:pPr>
        <w:spacing w:line="360" w:lineRule="auto"/>
        <w:jc w:val="both"/>
        <w:rPr>
          <w:spacing w:val="-5"/>
          <w:sz w:val="22"/>
          <w:szCs w:val="22"/>
        </w:rPr>
      </w:pPr>
      <w:r w:rsidRPr="00AD5DCE">
        <w:rPr>
          <w:spacing w:val="3"/>
          <w:sz w:val="22"/>
          <w:szCs w:val="22"/>
        </w:rPr>
        <w:t>3)</w:t>
      </w:r>
      <w:r w:rsidRPr="00AD5DCE">
        <w:rPr>
          <w:spacing w:val="3"/>
          <w:sz w:val="22"/>
          <w:szCs w:val="22"/>
        </w:rPr>
        <w:tab/>
        <w:t xml:space="preserve">корректировка программы и программной документации по результатам </w:t>
      </w:r>
      <w:r w:rsidRPr="00AD5DCE">
        <w:rPr>
          <w:spacing w:val="-5"/>
          <w:sz w:val="22"/>
          <w:szCs w:val="22"/>
        </w:rPr>
        <w:t>испытаний.</w:t>
      </w:r>
    </w:p>
    <w:p w14:paraId="6C5FFB7F" w14:textId="77777777" w:rsidR="00CC3F88" w:rsidRPr="00AD5DCE" w:rsidRDefault="00CC3F88">
      <w:pPr>
        <w:jc w:val="both"/>
        <w:rPr>
          <w:spacing w:val="-11"/>
          <w:sz w:val="22"/>
          <w:szCs w:val="22"/>
        </w:rPr>
      </w:pPr>
    </w:p>
    <w:p w14:paraId="394036BE" w14:textId="77777777" w:rsidR="00CC3F88" w:rsidRPr="00AD5DCE" w:rsidRDefault="00894AFC">
      <w:pPr>
        <w:ind w:firstLine="576"/>
        <w:jc w:val="both"/>
        <w:rPr>
          <w:sz w:val="22"/>
          <w:szCs w:val="22"/>
        </w:rPr>
      </w:pPr>
      <w:r w:rsidRPr="00AD5DCE">
        <w:rPr>
          <w:spacing w:val="7"/>
          <w:sz w:val="22"/>
          <w:szCs w:val="22"/>
        </w:rPr>
        <w:t xml:space="preserve">На этапе подготовки и передачи программы должна быть выполнена работа по </w:t>
      </w:r>
      <w:r w:rsidRPr="00AD5DCE">
        <w:rPr>
          <w:sz w:val="22"/>
          <w:szCs w:val="22"/>
        </w:rPr>
        <w:t>подготовке и передаче программы и программной документации в эксплуатацию</w:t>
      </w:r>
      <w:r w:rsidRPr="00AD5DCE">
        <w:rPr>
          <w:spacing w:val="1"/>
          <w:sz w:val="22"/>
          <w:szCs w:val="22"/>
        </w:rPr>
        <w:t>.</w:t>
      </w:r>
    </w:p>
    <w:bookmarkEnd w:id="40"/>
    <w:p w14:paraId="6F80D762" w14:textId="77777777" w:rsidR="00CC3F88" w:rsidRPr="00AD5DCE" w:rsidRDefault="00CC3F88">
      <w:pPr>
        <w:rPr>
          <w:sz w:val="22"/>
          <w:szCs w:val="22"/>
        </w:rPr>
      </w:pPr>
    </w:p>
    <w:p w14:paraId="3CD3CBEE" w14:textId="77777777" w:rsidR="00CC3F88" w:rsidRPr="00AD5DCE" w:rsidRDefault="00CC3F88">
      <w:pPr>
        <w:rPr>
          <w:sz w:val="22"/>
          <w:szCs w:val="22"/>
        </w:rPr>
      </w:pPr>
    </w:p>
    <w:p w14:paraId="244330B8" w14:textId="77777777" w:rsidR="00CC3F88" w:rsidRPr="00AD5DCE" w:rsidRDefault="00CC3F88">
      <w:pPr>
        <w:rPr>
          <w:sz w:val="22"/>
          <w:szCs w:val="22"/>
        </w:rPr>
      </w:pPr>
    </w:p>
    <w:p w14:paraId="40B0D2B8" w14:textId="77777777" w:rsidR="00CC3F88" w:rsidRPr="00AD5DCE" w:rsidRDefault="00CC3F88">
      <w:pPr>
        <w:rPr>
          <w:sz w:val="22"/>
          <w:szCs w:val="22"/>
        </w:rPr>
      </w:pPr>
    </w:p>
    <w:p w14:paraId="5A90A872" w14:textId="77777777" w:rsidR="00CC3F88" w:rsidRPr="00AD5DCE" w:rsidRDefault="00894AFC">
      <w:pPr>
        <w:pStyle w:val="2"/>
        <w:numPr>
          <w:ilvl w:val="1"/>
          <w:numId w:val="43"/>
        </w:numPr>
        <w:jc w:val="left"/>
        <w:rPr>
          <w:b/>
          <w:bCs/>
          <w:sz w:val="22"/>
          <w:szCs w:val="22"/>
        </w:rPr>
      </w:pPr>
      <w:bookmarkStart w:id="41" w:name="_Toc119204146"/>
      <w:r w:rsidRPr="00AD5DCE">
        <w:rPr>
          <w:b/>
          <w:bCs/>
          <w:sz w:val="22"/>
          <w:szCs w:val="22"/>
        </w:rPr>
        <w:t>Исполнители</w:t>
      </w:r>
      <w:bookmarkEnd w:id="41"/>
    </w:p>
    <w:p w14:paraId="7A9B01D1" w14:textId="77777777" w:rsidR="00CC3F88" w:rsidRPr="00AD5DCE" w:rsidRDefault="00CC3F88">
      <w:pPr>
        <w:rPr>
          <w:sz w:val="22"/>
          <w:szCs w:val="22"/>
        </w:rPr>
      </w:pPr>
    </w:p>
    <w:p w14:paraId="27A1980D" w14:textId="77777777" w:rsidR="00CC3F88" w:rsidRPr="00AD5DCE" w:rsidRDefault="00CC3F88">
      <w:pPr>
        <w:rPr>
          <w:sz w:val="22"/>
          <w:szCs w:val="22"/>
        </w:rPr>
      </w:pPr>
    </w:p>
    <w:p w14:paraId="7D52FE90" w14:textId="77777777" w:rsidR="00CC3F88" w:rsidRPr="00AD5DCE" w:rsidRDefault="00CC3F88">
      <w:pPr>
        <w:rPr>
          <w:sz w:val="22"/>
          <w:szCs w:val="22"/>
        </w:rPr>
      </w:pPr>
    </w:p>
    <w:p w14:paraId="15856CF8" w14:textId="18FF0F92" w:rsidR="00CC3F88" w:rsidRPr="00AD5DCE" w:rsidRDefault="00CC3F88" w:rsidP="00436173">
      <w:pPr>
        <w:rPr>
          <w:sz w:val="22"/>
          <w:szCs w:val="22"/>
        </w:rPr>
      </w:pPr>
    </w:p>
    <w:p w14:paraId="3AB2306C" w14:textId="77777777" w:rsidR="00CC3F88" w:rsidRPr="00AD5DCE" w:rsidRDefault="00894AFC">
      <w:pPr>
        <w:ind w:left="432" w:firstLine="144"/>
        <w:rPr>
          <w:sz w:val="22"/>
          <w:szCs w:val="22"/>
        </w:rPr>
      </w:pPr>
      <w:r w:rsidRPr="00AD5DCE">
        <w:rPr>
          <w:sz w:val="22"/>
          <w:szCs w:val="22"/>
        </w:rPr>
        <w:t>Исполнитель</w:t>
      </w:r>
    </w:p>
    <w:p w14:paraId="60F88044" w14:textId="6E6536D4" w:rsidR="00CC3F88" w:rsidRPr="00AD5DCE" w:rsidRDefault="00436173">
      <w:pPr>
        <w:ind w:left="432" w:firstLine="144"/>
        <w:rPr>
          <w:sz w:val="22"/>
          <w:szCs w:val="22"/>
        </w:rPr>
      </w:pPr>
      <w:r>
        <w:rPr>
          <w:sz w:val="22"/>
          <w:szCs w:val="22"/>
        </w:rPr>
        <w:t>Студент группы МПИ23-1-1</w:t>
      </w:r>
      <w:r w:rsidR="00894AFC" w:rsidRPr="00AD5DCE">
        <w:rPr>
          <w:sz w:val="22"/>
          <w:szCs w:val="22"/>
        </w:rPr>
        <w:tab/>
      </w:r>
      <w:r w:rsidR="00894AFC" w:rsidRPr="00AD5DCE">
        <w:rPr>
          <w:sz w:val="22"/>
          <w:szCs w:val="22"/>
        </w:rPr>
        <w:tab/>
      </w:r>
      <w:r w:rsidR="00894AFC" w:rsidRPr="00AD5DCE">
        <w:rPr>
          <w:sz w:val="22"/>
          <w:szCs w:val="22"/>
        </w:rPr>
        <w:tab/>
      </w:r>
      <w:r w:rsidR="00894AFC" w:rsidRPr="00AD5DCE">
        <w:rPr>
          <w:sz w:val="22"/>
          <w:szCs w:val="22"/>
        </w:rPr>
        <w:tab/>
      </w:r>
      <w:r>
        <w:rPr>
          <w:sz w:val="22"/>
          <w:szCs w:val="22"/>
        </w:rPr>
        <w:t>Леонов</w:t>
      </w:r>
      <w:r w:rsidR="00894AFC" w:rsidRPr="00AD5DCE">
        <w:rPr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 w:rsidR="00894AFC" w:rsidRPr="00AD5DCE">
        <w:rPr>
          <w:sz w:val="22"/>
          <w:szCs w:val="22"/>
        </w:rPr>
        <w:t>.</w:t>
      </w:r>
      <w:r>
        <w:rPr>
          <w:sz w:val="22"/>
          <w:szCs w:val="22"/>
        </w:rPr>
        <w:t>Ю</w:t>
      </w:r>
      <w:r w:rsidR="00894AFC" w:rsidRPr="00AD5DCE">
        <w:rPr>
          <w:sz w:val="22"/>
          <w:szCs w:val="22"/>
        </w:rPr>
        <w:t>.</w:t>
      </w:r>
    </w:p>
    <w:p w14:paraId="385D9329" w14:textId="77777777" w:rsidR="00CC3F88" w:rsidRPr="00AD5DCE" w:rsidRDefault="00CC3F88">
      <w:pPr>
        <w:rPr>
          <w:sz w:val="22"/>
          <w:szCs w:val="22"/>
        </w:rPr>
      </w:pPr>
    </w:p>
    <w:p w14:paraId="78E3594B" w14:textId="77777777" w:rsidR="00CC3F88" w:rsidRPr="00AD5DCE" w:rsidRDefault="00CC3F88">
      <w:pPr>
        <w:rPr>
          <w:sz w:val="22"/>
          <w:szCs w:val="22"/>
        </w:rPr>
      </w:pPr>
    </w:p>
    <w:p w14:paraId="44E58470" w14:textId="77777777" w:rsidR="00CC3F88" w:rsidRPr="00AD5DCE" w:rsidRDefault="00CC3F88">
      <w:pPr>
        <w:rPr>
          <w:sz w:val="22"/>
          <w:szCs w:val="22"/>
        </w:rPr>
      </w:pPr>
    </w:p>
    <w:p w14:paraId="34168FA2" w14:textId="77777777" w:rsidR="00CC3F88" w:rsidRPr="00AD5DCE" w:rsidRDefault="00CC3F88">
      <w:pPr>
        <w:rPr>
          <w:sz w:val="22"/>
          <w:szCs w:val="22"/>
        </w:rPr>
      </w:pPr>
    </w:p>
    <w:p w14:paraId="6091169C" w14:textId="77777777" w:rsidR="00CC3F88" w:rsidRPr="00AD5DCE" w:rsidRDefault="00894AFC">
      <w:pPr>
        <w:pStyle w:val="1"/>
        <w:rPr>
          <w:caps/>
          <w:sz w:val="22"/>
          <w:szCs w:val="22"/>
        </w:rPr>
      </w:pPr>
      <w:bookmarkStart w:id="42" w:name="_Toc119204147"/>
      <w:r w:rsidRPr="00AD5DCE">
        <w:rPr>
          <w:caps/>
          <w:sz w:val="22"/>
          <w:szCs w:val="22"/>
        </w:rPr>
        <w:t>Порядок контроля и приемки</w:t>
      </w:r>
      <w:bookmarkEnd w:id="42"/>
    </w:p>
    <w:p w14:paraId="391D59EE" w14:textId="77777777" w:rsidR="00CC3F88" w:rsidRPr="00AD5DCE" w:rsidRDefault="00CC3F88">
      <w:pPr>
        <w:rPr>
          <w:sz w:val="22"/>
          <w:szCs w:val="22"/>
        </w:rPr>
      </w:pPr>
    </w:p>
    <w:p w14:paraId="360FD195" w14:textId="77777777" w:rsidR="00CC3F88" w:rsidRPr="00AD5DCE" w:rsidRDefault="00CC3F88">
      <w:pPr>
        <w:rPr>
          <w:sz w:val="22"/>
          <w:szCs w:val="22"/>
        </w:rPr>
      </w:pPr>
    </w:p>
    <w:p w14:paraId="17E81DF8" w14:textId="77777777" w:rsidR="00CC3F88" w:rsidRPr="00AD5DCE" w:rsidRDefault="00CC3F88">
      <w:pPr>
        <w:rPr>
          <w:sz w:val="22"/>
          <w:szCs w:val="22"/>
        </w:rPr>
      </w:pPr>
    </w:p>
    <w:p w14:paraId="3ED26898" w14:textId="77777777" w:rsidR="00CC3F88" w:rsidRPr="00AD5DCE" w:rsidRDefault="00CC3F88">
      <w:pPr>
        <w:rPr>
          <w:sz w:val="22"/>
          <w:szCs w:val="22"/>
        </w:rPr>
      </w:pPr>
    </w:p>
    <w:p w14:paraId="29035D39" w14:textId="77777777" w:rsidR="00CC3F88" w:rsidRPr="00AD5DCE" w:rsidRDefault="00894AFC">
      <w:pPr>
        <w:pStyle w:val="2"/>
        <w:numPr>
          <w:ilvl w:val="1"/>
          <w:numId w:val="44"/>
        </w:numPr>
        <w:jc w:val="left"/>
        <w:rPr>
          <w:b/>
          <w:bCs/>
          <w:sz w:val="22"/>
          <w:szCs w:val="22"/>
        </w:rPr>
      </w:pPr>
      <w:bookmarkStart w:id="43" w:name="_Toc119204148"/>
      <w:r w:rsidRPr="00AD5DCE">
        <w:rPr>
          <w:b/>
          <w:bCs/>
          <w:sz w:val="22"/>
          <w:szCs w:val="22"/>
        </w:rPr>
        <w:t>Виды испытаний</w:t>
      </w:r>
      <w:bookmarkEnd w:id="43"/>
    </w:p>
    <w:p w14:paraId="011C0A8F" w14:textId="77777777" w:rsidR="00CC3F88" w:rsidRPr="00AD5DCE" w:rsidRDefault="00CC3F88">
      <w:pPr>
        <w:rPr>
          <w:sz w:val="22"/>
          <w:szCs w:val="22"/>
        </w:rPr>
      </w:pPr>
    </w:p>
    <w:p w14:paraId="2BCDC1EE" w14:textId="77777777" w:rsidR="00CC3F88" w:rsidRDefault="00CC3F88">
      <w:pPr>
        <w:rPr>
          <w:sz w:val="22"/>
          <w:szCs w:val="22"/>
        </w:rPr>
      </w:pPr>
    </w:p>
    <w:p w14:paraId="1C4E9C7A" w14:textId="77777777" w:rsidR="00D10E48" w:rsidRPr="00AD5DCE" w:rsidRDefault="00D10E48">
      <w:pPr>
        <w:rPr>
          <w:sz w:val="22"/>
          <w:szCs w:val="22"/>
        </w:rPr>
      </w:pPr>
    </w:p>
    <w:p w14:paraId="0F9580DC" w14:textId="77777777" w:rsidR="00CC3F88" w:rsidRPr="00AD5DCE" w:rsidRDefault="00CC3F88">
      <w:pPr>
        <w:jc w:val="both"/>
        <w:rPr>
          <w:sz w:val="22"/>
          <w:szCs w:val="22"/>
        </w:rPr>
      </w:pPr>
    </w:p>
    <w:p w14:paraId="757D3C24" w14:textId="77777777" w:rsidR="00CC3F88" w:rsidRPr="00AD5DCE" w:rsidRDefault="00894AFC">
      <w:pPr>
        <w:ind w:firstLine="708"/>
        <w:jc w:val="both"/>
        <w:rPr>
          <w:sz w:val="22"/>
          <w:szCs w:val="22"/>
        </w:rPr>
      </w:pPr>
      <w:r w:rsidRPr="00AD5DCE">
        <w:rPr>
          <w:spacing w:val="14"/>
          <w:sz w:val="22"/>
          <w:szCs w:val="22"/>
        </w:rPr>
        <w:t>Приемо-</w:t>
      </w:r>
      <w:r w:rsidRPr="00AD5DCE">
        <w:rPr>
          <w:sz w:val="22"/>
          <w:szCs w:val="22"/>
        </w:rPr>
        <w:t>сдаточные</w:t>
      </w:r>
      <w:r w:rsidRPr="00AD5DCE">
        <w:rPr>
          <w:spacing w:val="14"/>
          <w:sz w:val="22"/>
          <w:szCs w:val="22"/>
        </w:rPr>
        <w:t xml:space="preserve"> испытания программы должны проводиться согласно </w:t>
      </w:r>
      <w:r w:rsidRPr="00AD5DCE">
        <w:rPr>
          <w:spacing w:val="12"/>
          <w:sz w:val="22"/>
          <w:szCs w:val="22"/>
        </w:rPr>
        <w:t>разработанной и согласованной</w:t>
      </w:r>
      <w:r w:rsidRPr="00AD5DCE">
        <w:rPr>
          <w:spacing w:val="-1"/>
          <w:sz w:val="22"/>
          <w:szCs w:val="22"/>
        </w:rPr>
        <w:t xml:space="preserve"> «Программы и методики испытаний».</w:t>
      </w:r>
    </w:p>
    <w:p w14:paraId="23B96090" w14:textId="77777777" w:rsidR="00CC3F88" w:rsidRPr="00AD5DCE" w:rsidRDefault="00CC3F88">
      <w:pPr>
        <w:rPr>
          <w:sz w:val="22"/>
          <w:szCs w:val="22"/>
        </w:rPr>
      </w:pPr>
    </w:p>
    <w:p w14:paraId="19BA39D9" w14:textId="77777777" w:rsidR="00CC3F88" w:rsidRPr="00AD5DCE" w:rsidRDefault="00CC3F88">
      <w:pPr>
        <w:rPr>
          <w:sz w:val="22"/>
          <w:szCs w:val="22"/>
        </w:rPr>
      </w:pPr>
    </w:p>
    <w:p w14:paraId="184A02E4" w14:textId="77777777" w:rsidR="00CC3F88" w:rsidRPr="00AD5DCE" w:rsidRDefault="00CC3F88">
      <w:pPr>
        <w:rPr>
          <w:sz w:val="22"/>
          <w:szCs w:val="22"/>
        </w:rPr>
      </w:pPr>
    </w:p>
    <w:p w14:paraId="6A5D9C1F" w14:textId="77777777" w:rsidR="00CC3F88" w:rsidRPr="00AD5DCE" w:rsidRDefault="00CC3F88">
      <w:pPr>
        <w:rPr>
          <w:sz w:val="22"/>
          <w:szCs w:val="22"/>
        </w:rPr>
      </w:pPr>
    </w:p>
    <w:p w14:paraId="243B536A" w14:textId="77777777" w:rsidR="00CC3F88" w:rsidRPr="00AD5DCE" w:rsidRDefault="00894AFC">
      <w:pPr>
        <w:pStyle w:val="2"/>
        <w:numPr>
          <w:ilvl w:val="1"/>
          <w:numId w:val="44"/>
        </w:numPr>
        <w:jc w:val="left"/>
        <w:rPr>
          <w:b/>
          <w:bCs/>
          <w:sz w:val="22"/>
          <w:szCs w:val="22"/>
        </w:rPr>
      </w:pPr>
      <w:bookmarkStart w:id="44" w:name="_Toc119204149"/>
      <w:r w:rsidRPr="00AD5DCE">
        <w:rPr>
          <w:b/>
          <w:bCs/>
          <w:sz w:val="22"/>
          <w:szCs w:val="22"/>
        </w:rPr>
        <w:t>Общие требования к приемке работы</w:t>
      </w:r>
      <w:bookmarkEnd w:id="44"/>
    </w:p>
    <w:p w14:paraId="12FBD08B" w14:textId="77777777" w:rsidR="00CC3F88" w:rsidRPr="00AD5DCE" w:rsidRDefault="00CC3F88">
      <w:pPr>
        <w:rPr>
          <w:sz w:val="22"/>
          <w:szCs w:val="22"/>
        </w:rPr>
      </w:pPr>
    </w:p>
    <w:p w14:paraId="617C1F77" w14:textId="77777777" w:rsidR="00CC3F88" w:rsidRPr="00AD5DCE" w:rsidRDefault="00CC3F88">
      <w:pPr>
        <w:rPr>
          <w:sz w:val="22"/>
          <w:szCs w:val="22"/>
        </w:rPr>
      </w:pPr>
    </w:p>
    <w:p w14:paraId="71CFF032" w14:textId="77777777" w:rsidR="00CC3F88" w:rsidRDefault="00CC3F88">
      <w:pPr>
        <w:jc w:val="both"/>
        <w:rPr>
          <w:spacing w:val="-2"/>
          <w:sz w:val="22"/>
          <w:szCs w:val="22"/>
        </w:rPr>
      </w:pPr>
    </w:p>
    <w:p w14:paraId="3E8E798A" w14:textId="77777777" w:rsidR="00D10E48" w:rsidRPr="00AD5DCE" w:rsidRDefault="00D10E48">
      <w:pPr>
        <w:jc w:val="both"/>
        <w:rPr>
          <w:spacing w:val="-2"/>
          <w:sz w:val="22"/>
          <w:szCs w:val="22"/>
        </w:rPr>
      </w:pPr>
    </w:p>
    <w:p w14:paraId="513E9171" w14:textId="77777777" w:rsidR="00CC3F88" w:rsidRPr="00AD5DCE" w:rsidRDefault="00894AFC">
      <w:pPr>
        <w:ind w:firstLine="708"/>
        <w:jc w:val="both"/>
        <w:rPr>
          <w:sz w:val="22"/>
          <w:szCs w:val="22"/>
        </w:rPr>
      </w:pPr>
      <w:r w:rsidRPr="00AD5DCE">
        <w:rPr>
          <w:sz w:val="22"/>
          <w:szCs w:val="22"/>
        </w:rPr>
        <w:t>После проведения испытаний в полном объеме</w:t>
      </w:r>
      <w:r w:rsidRPr="00AD5DCE">
        <w:rPr>
          <w:spacing w:val="6"/>
          <w:sz w:val="22"/>
          <w:szCs w:val="22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 w:rsidRPr="00AD5DCE">
        <w:rPr>
          <w:spacing w:val="4"/>
          <w:sz w:val="22"/>
          <w:szCs w:val="22"/>
        </w:rPr>
        <w:t>».</w:t>
      </w:r>
    </w:p>
    <w:p w14:paraId="685E8FD0" w14:textId="77777777" w:rsidR="00CC3F88" w:rsidRDefault="00CC3F88"/>
    <w:p w14:paraId="0517C892" w14:textId="77777777" w:rsidR="00D10E48" w:rsidRDefault="00D10E48"/>
    <w:p w14:paraId="611E8D0D" w14:textId="77777777" w:rsidR="00D10E48" w:rsidRDefault="00D10E48"/>
    <w:p w14:paraId="0EC010C2" w14:textId="77777777" w:rsidR="00CC3F88" w:rsidRDefault="00CC3F88"/>
    <w:p w14:paraId="5233BC1C" w14:textId="77777777" w:rsidR="008714B2" w:rsidRDefault="008714B2">
      <w:pPr>
        <w:rPr>
          <w:sz w:val="2"/>
        </w:rPr>
      </w:pPr>
    </w:p>
    <w:sectPr w:rsidR="008714B2">
      <w:headerReference w:type="default" r:id="rId8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61AF1" w14:textId="77777777" w:rsidR="00831768" w:rsidRDefault="00831768">
      <w:r>
        <w:separator/>
      </w:r>
    </w:p>
  </w:endnote>
  <w:endnote w:type="continuationSeparator" w:id="0">
    <w:p w14:paraId="1B87E8DD" w14:textId="77777777" w:rsidR="00831768" w:rsidRDefault="00831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0FD3C" w14:textId="3CFB29AD" w:rsidR="00CC3F88" w:rsidRDefault="00894AFC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D10E48">
      <w:rPr>
        <w:noProof/>
        <w:sz w:val="36"/>
      </w:rPr>
      <w:instrText>10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D10E48">
      <w:rPr>
        <w:noProof/>
        <w:sz w:val="36"/>
      </w:rPr>
      <w:t>9</w:t>
    </w:r>
    <w:r>
      <w:rPr>
        <w:sz w:val="36"/>
      </w:rPr>
      <w:fldChar w:fldCharType="end"/>
    </w:r>
  </w:p>
  <w:p w14:paraId="4A5FC881" w14:textId="77777777" w:rsidR="00CC3F88" w:rsidRDefault="00CC3F88">
    <w:pPr>
      <w:pStyle w:val="a5"/>
      <w:jc w:val="center"/>
      <w:rPr>
        <w:b/>
        <w:bCs/>
        <w:sz w:val="28"/>
        <w:szCs w:val="28"/>
      </w:rPr>
    </w:pPr>
  </w:p>
  <w:p w14:paraId="579BD14E" w14:textId="77777777" w:rsidR="00CC3F88" w:rsidRDefault="00CC3F88">
    <w:pPr>
      <w:pStyle w:val="a5"/>
      <w:jc w:val="center"/>
      <w:rPr>
        <w:b/>
        <w:bCs/>
        <w:sz w:val="28"/>
        <w:szCs w:val="28"/>
      </w:rPr>
    </w:pPr>
  </w:p>
  <w:p w14:paraId="0FB99261" w14:textId="77777777" w:rsidR="00CC3F88" w:rsidRDefault="00CC3F88">
    <w:pPr>
      <w:pStyle w:val="a5"/>
      <w:jc w:val="center"/>
      <w:rPr>
        <w:b/>
        <w:bCs/>
        <w:sz w:val="28"/>
        <w:szCs w:val="28"/>
      </w:rPr>
    </w:pPr>
  </w:p>
  <w:p w14:paraId="5D313C13" w14:textId="77777777" w:rsidR="00CC3F88" w:rsidRDefault="00CC3F88">
    <w:pPr>
      <w:pStyle w:val="a5"/>
      <w:jc w:val="center"/>
      <w:rPr>
        <w:b/>
        <w:bCs/>
        <w:sz w:val="28"/>
        <w:szCs w:val="28"/>
      </w:rPr>
    </w:pPr>
  </w:p>
  <w:p w14:paraId="44DA7E84" w14:textId="77777777" w:rsidR="00CC3F88" w:rsidRDefault="00CC3F88">
    <w:pPr>
      <w:pStyle w:val="a5"/>
      <w:jc w:val="center"/>
      <w:rPr>
        <w:b/>
        <w:bCs/>
        <w:sz w:val="28"/>
        <w:szCs w:val="28"/>
      </w:rPr>
    </w:pPr>
  </w:p>
  <w:p w14:paraId="0D347116" w14:textId="77777777" w:rsidR="00CC3F88" w:rsidRDefault="00CC3F88">
    <w:pPr>
      <w:pStyle w:val="a5"/>
      <w:jc w:val="center"/>
      <w:rPr>
        <w:b/>
        <w:bCs/>
        <w:sz w:val="28"/>
        <w:szCs w:val="28"/>
      </w:rPr>
    </w:pPr>
  </w:p>
  <w:p w14:paraId="2FE31862" w14:textId="77777777" w:rsidR="00CC3F88" w:rsidRDefault="00CC3F88">
    <w:pPr>
      <w:pStyle w:val="a5"/>
      <w:jc w:val="center"/>
      <w:rPr>
        <w:b/>
        <w:bCs/>
        <w:sz w:val="28"/>
        <w:szCs w:val="28"/>
      </w:rPr>
    </w:pPr>
  </w:p>
  <w:p w14:paraId="362B34B4" w14:textId="77777777" w:rsidR="00CC3F88" w:rsidRDefault="00CC3F88">
    <w:pPr>
      <w:pStyle w:val="a5"/>
      <w:jc w:val="center"/>
      <w:rPr>
        <w:b/>
        <w:bCs/>
        <w:sz w:val="28"/>
        <w:szCs w:val="28"/>
      </w:rPr>
    </w:pPr>
  </w:p>
  <w:p w14:paraId="3291B3B6" w14:textId="77777777" w:rsidR="00CC3F88" w:rsidRDefault="00CC3F88">
    <w:pPr>
      <w:pStyle w:val="a5"/>
      <w:jc w:val="center"/>
      <w:rPr>
        <w:b/>
        <w:bCs/>
        <w:sz w:val="28"/>
        <w:szCs w:val="28"/>
      </w:rPr>
    </w:pPr>
  </w:p>
  <w:p w14:paraId="1AA80A30" w14:textId="77777777" w:rsidR="00CC3F88" w:rsidRDefault="00CC3F88">
    <w:pPr>
      <w:pStyle w:val="a5"/>
      <w:jc w:val="center"/>
      <w:rPr>
        <w:b/>
        <w:bCs/>
        <w:sz w:val="28"/>
        <w:szCs w:val="28"/>
      </w:rPr>
    </w:pPr>
  </w:p>
  <w:p w14:paraId="3B9B8856" w14:textId="77777777" w:rsidR="00CC3F88" w:rsidRDefault="00CC3F88">
    <w:pPr>
      <w:pStyle w:val="a5"/>
      <w:jc w:val="center"/>
      <w:rPr>
        <w:b/>
        <w:bCs/>
        <w:sz w:val="28"/>
        <w:szCs w:val="28"/>
      </w:rPr>
    </w:pPr>
  </w:p>
  <w:p w14:paraId="58CA2E39" w14:textId="77777777" w:rsidR="00CC3F88" w:rsidRDefault="00CC3F88">
    <w:pPr>
      <w:pStyle w:val="a5"/>
      <w:jc w:val="center"/>
      <w:rPr>
        <w:b/>
        <w:bCs/>
        <w:sz w:val="28"/>
        <w:szCs w:val="28"/>
      </w:rPr>
    </w:pPr>
  </w:p>
  <w:p w14:paraId="5F5C1885" w14:textId="77777777" w:rsidR="00CC3F88" w:rsidRDefault="00CC3F88">
    <w:pPr>
      <w:pStyle w:val="a5"/>
      <w:jc w:val="center"/>
      <w:rPr>
        <w:b/>
        <w:bCs/>
        <w:sz w:val="28"/>
        <w:szCs w:val="28"/>
      </w:rPr>
    </w:pPr>
  </w:p>
  <w:p w14:paraId="6B25A205" w14:textId="77777777" w:rsidR="00CC3F88" w:rsidRDefault="00CC3F88">
    <w:pPr>
      <w:pStyle w:val="a5"/>
      <w:jc w:val="center"/>
      <w:rPr>
        <w:b/>
        <w:bCs/>
        <w:sz w:val="28"/>
        <w:szCs w:val="28"/>
      </w:rPr>
    </w:pPr>
  </w:p>
  <w:p w14:paraId="1DC595C0" w14:textId="77777777" w:rsidR="00CC3F88" w:rsidRDefault="00CC3F88">
    <w:pPr>
      <w:pStyle w:val="a5"/>
      <w:jc w:val="center"/>
      <w:rPr>
        <w:b/>
        <w:bCs/>
        <w:sz w:val="28"/>
        <w:szCs w:val="28"/>
      </w:rPr>
    </w:pPr>
  </w:p>
  <w:p w14:paraId="400EAB03" w14:textId="77777777" w:rsidR="00CC3F88" w:rsidRDefault="00CC3F88">
    <w:pPr>
      <w:pStyle w:val="a5"/>
      <w:jc w:val="center"/>
      <w:rPr>
        <w:b/>
        <w:bCs/>
        <w:sz w:val="28"/>
        <w:szCs w:val="28"/>
      </w:rPr>
    </w:pPr>
  </w:p>
  <w:p w14:paraId="0DC357C7" w14:textId="77777777" w:rsidR="00CC3F88" w:rsidRDefault="00CC3F88">
    <w:pPr>
      <w:pStyle w:val="a5"/>
      <w:jc w:val="center"/>
      <w:rPr>
        <w:b/>
        <w:bCs/>
        <w:sz w:val="28"/>
        <w:szCs w:val="28"/>
      </w:rPr>
    </w:pPr>
  </w:p>
  <w:p w14:paraId="1A0B1DED" w14:textId="7B8D5C10" w:rsidR="00CC3F88" w:rsidRDefault="00894AFC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 w:rsidR="00A87F25">
      <w:rPr>
        <w:b/>
        <w:bCs/>
        <w:sz w:val="28"/>
        <w:szCs w:val="28"/>
      </w:rPr>
      <w:t>24</w:t>
    </w:r>
    <w:r>
      <w:rPr>
        <w:b/>
        <w:bCs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5070F" w14:textId="77777777" w:rsidR="00831768" w:rsidRDefault="00831768">
      <w:r>
        <w:separator/>
      </w:r>
    </w:p>
  </w:footnote>
  <w:footnote w:type="continuationSeparator" w:id="0">
    <w:p w14:paraId="0ADE2AA8" w14:textId="77777777" w:rsidR="00831768" w:rsidRDefault="00831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A00B4" w14:textId="77777777" w:rsidR="00CC3F88" w:rsidRDefault="00894AFC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>
      <w:rPr>
        <w:rStyle w:val="a4"/>
        <w:b/>
        <w:bCs/>
        <w:noProof/>
        <w:sz w:val="32"/>
        <w:szCs w:val="32"/>
      </w:rPr>
      <w:t>14</w:t>
    </w:r>
    <w:r>
      <w:rPr>
        <w:rStyle w:val="a4"/>
        <w:b/>
        <w:bCs/>
        <w:sz w:val="32"/>
        <w:szCs w:val="32"/>
      </w:rPr>
      <w:fldChar w:fldCharType="end"/>
    </w:r>
  </w:p>
  <w:p w14:paraId="54D95AA8" w14:textId="0AC2A6BE" w:rsidR="00CC3F88" w:rsidRDefault="00CC3F88" w:rsidP="00A87F25">
    <w:pPr>
      <w:pStyle w:val="a3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000D"/>
    <w:multiLevelType w:val="multilevel"/>
    <w:tmpl w:val="4B882E28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4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DE51B0"/>
    <w:multiLevelType w:val="hybridMultilevel"/>
    <w:tmpl w:val="35EE3946"/>
    <w:lvl w:ilvl="0" w:tplc="A9025294">
      <w:start w:val="1"/>
      <w:numFmt w:val="decimal"/>
      <w:lvlText w:val="%1)"/>
      <w:lvlJc w:val="left"/>
      <w:pPr>
        <w:tabs>
          <w:tab w:val="num" w:pos="700"/>
        </w:tabs>
        <w:ind w:left="567" w:hanging="22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8C3227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5" w15:restartNumberingAfterBreak="0">
    <w:nsid w:val="1852389D"/>
    <w:multiLevelType w:val="hybridMultilevel"/>
    <w:tmpl w:val="1E307686"/>
    <w:lvl w:ilvl="0" w:tplc="8C7C145A">
      <w:start w:val="1"/>
      <w:numFmt w:val="upperRoman"/>
      <w:lvlText w:val="%1 )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A7F8F"/>
    <w:multiLevelType w:val="hybridMultilevel"/>
    <w:tmpl w:val="E50C9F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505520"/>
    <w:multiLevelType w:val="hybridMultilevel"/>
    <w:tmpl w:val="E8E2B4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9521B"/>
    <w:multiLevelType w:val="hybridMultilevel"/>
    <w:tmpl w:val="1E3076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12B5C"/>
    <w:multiLevelType w:val="multilevel"/>
    <w:tmpl w:val="C5E8F3A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D2E03"/>
    <w:multiLevelType w:val="multilevel"/>
    <w:tmpl w:val="C742C88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2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BBC2423"/>
    <w:multiLevelType w:val="hybridMultilevel"/>
    <w:tmpl w:val="03A62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E0D7A"/>
    <w:multiLevelType w:val="multilevel"/>
    <w:tmpl w:val="76FC02E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36F06"/>
    <w:multiLevelType w:val="multilevel"/>
    <w:tmpl w:val="1C788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trike w:val="0"/>
        <w:dstrik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793C5D"/>
    <w:multiLevelType w:val="multilevel"/>
    <w:tmpl w:val="1C402C70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5D9720E"/>
    <w:multiLevelType w:val="multilevel"/>
    <w:tmpl w:val="B8E23F1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89614F3"/>
    <w:multiLevelType w:val="hybridMultilevel"/>
    <w:tmpl w:val="D7B00A98"/>
    <w:lvl w:ilvl="0" w:tplc="C21E84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9CC3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CAB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907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04C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507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BEB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C61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FA3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F345E6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23" w15:restartNumberingAfterBreak="0">
    <w:nsid w:val="77C816AE"/>
    <w:multiLevelType w:val="singleLevel"/>
    <w:tmpl w:val="9EE68232"/>
    <w:lvl w:ilvl="0">
      <w:start w:val="1"/>
      <w:numFmt w:val="decimal"/>
      <w:lvlText w:val="%1."/>
      <w:legacy w:legacy="1" w:legacySpace="0" w:legacyIndent="331"/>
      <w:lvlJc w:val="left"/>
      <w:rPr>
        <w:rFonts w:ascii="Times New Roman" w:hAnsi="Times New Roman" w:hint="default"/>
      </w:rPr>
    </w:lvl>
  </w:abstractNum>
  <w:abstractNum w:abstractNumId="24" w15:restartNumberingAfterBreak="0">
    <w:nsid w:val="79C5427C"/>
    <w:multiLevelType w:val="singleLevel"/>
    <w:tmpl w:val="A19ED0C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25" w15:restartNumberingAfterBreak="0">
    <w:nsid w:val="7C8E3025"/>
    <w:multiLevelType w:val="multilevel"/>
    <w:tmpl w:val="3B9C5E26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3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547189243">
    <w:abstractNumId w:val="10"/>
  </w:num>
  <w:num w:numId="2" w16cid:durableId="217977859">
    <w:abstractNumId w:val="16"/>
  </w:num>
  <w:num w:numId="3" w16cid:durableId="2026906930">
    <w:abstractNumId w:val="2"/>
  </w:num>
  <w:num w:numId="4" w16cid:durableId="627399198">
    <w:abstractNumId w:val="0"/>
  </w:num>
  <w:num w:numId="5" w16cid:durableId="50811901">
    <w:abstractNumId w:val="18"/>
  </w:num>
  <w:num w:numId="6" w16cid:durableId="1455903500">
    <w:abstractNumId w:val="7"/>
  </w:num>
  <w:num w:numId="7" w16cid:durableId="905723621">
    <w:abstractNumId w:val="19"/>
  </w:num>
  <w:num w:numId="8" w16cid:durableId="265501289">
    <w:abstractNumId w:val="19"/>
  </w:num>
  <w:num w:numId="9" w16cid:durableId="523834733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9439684">
    <w:abstractNumId w:val="19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08266550">
    <w:abstractNumId w:val="1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87757071">
    <w:abstractNumId w:val="21"/>
  </w:num>
  <w:num w:numId="13" w16cid:durableId="1769541731">
    <w:abstractNumId w:val="12"/>
  </w:num>
  <w:num w:numId="14" w16cid:durableId="1305237464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39037387">
    <w:abstractNumId w:val="1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90236742">
    <w:abstractNumId w:val="1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10098091">
    <w:abstractNumId w:val="1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10448313">
    <w:abstractNumId w:val="8"/>
  </w:num>
  <w:num w:numId="19" w16cid:durableId="984091324">
    <w:abstractNumId w:val="6"/>
  </w:num>
  <w:num w:numId="20" w16cid:durableId="226065993">
    <w:abstractNumId w:val="20"/>
  </w:num>
  <w:num w:numId="21" w16cid:durableId="96751681">
    <w:abstractNumId w:val="11"/>
  </w:num>
  <w:num w:numId="22" w16cid:durableId="582450538">
    <w:abstractNumId w:val="15"/>
  </w:num>
  <w:num w:numId="23" w16cid:durableId="838929058">
    <w:abstractNumId w:val="13"/>
  </w:num>
  <w:num w:numId="24" w16cid:durableId="522208719">
    <w:abstractNumId w:val="9"/>
  </w:num>
  <w:num w:numId="25" w16cid:durableId="1476683278">
    <w:abstractNumId w:val="5"/>
  </w:num>
  <w:num w:numId="26" w16cid:durableId="1830947166">
    <w:abstractNumId w:val="3"/>
  </w:num>
  <w:num w:numId="27" w16cid:durableId="134496523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4455716">
    <w:abstractNumId w:val="25"/>
  </w:num>
  <w:num w:numId="29" w16cid:durableId="1431125776">
    <w:abstractNumId w:val="1"/>
  </w:num>
  <w:num w:numId="30" w16cid:durableId="405878117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34952830">
    <w:abstractNumId w:val="17"/>
  </w:num>
  <w:num w:numId="32" w16cid:durableId="1222256150">
    <w:abstractNumId w:val="17"/>
    <w:lvlOverride w:ilvl="0">
      <w:lvl w:ilvl="0">
        <w:start w:val="1"/>
        <w:numFmt w:val="decimal"/>
        <w:suff w:val="space"/>
        <w:lvlText w:val="%1."/>
        <w:lvlJc w:val="left"/>
        <w:pPr>
          <w:ind w:left="340" w:hanging="340"/>
        </w:pPr>
        <w:rPr>
          <w:rFonts w:ascii="Times New Roman" w:hAnsi="Times New Roman" w:hint="default"/>
          <w:b/>
          <w:i w:val="0"/>
          <w:caps/>
          <w:strike w:val="0"/>
          <w:dstrik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shadow w:val="0"/>
          <w:emboss w:val="0"/>
          <w:imprint w:val="0"/>
          <w:vanish w:val="0"/>
          <w:sz w:val="28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33" w16cid:durableId="1315403828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75255021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600918808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22371157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25214632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3767762">
    <w:abstractNumId w:val="13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04833278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70309934">
    <w:abstractNumId w:val="1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559367245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928689965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00678311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95516077">
    <w:abstractNumId w:val="1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73131873">
    <w:abstractNumId w:val="22"/>
  </w:num>
  <w:num w:numId="46" w16cid:durableId="1571695930">
    <w:abstractNumId w:val="4"/>
  </w:num>
  <w:num w:numId="47" w16cid:durableId="1454404303">
    <w:abstractNumId w:val="24"/>
  </w:num>
  <w:num w:numId="48" w16cid:durableId="964697447">
    <w:abstractNumId w:val="24"/>
    <w:lvlOverride w:ilvl="0">
      <w:lvl w:ilvl="0">
        <w:start w:val="4"/>
        <w:numFmt w:val="decimal"/>
        <w:lvlText w:val="%1.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49" w16cid:durableId="784227400">
    <w:abstractNumId w:val="23"/>
  </w:num>
  <w:num w:numId="50" w16cid:durableId="985745847">
    <w:abstractNumId w:val="13"/>
  </w:num>
  <w:num w:numId="51" w16cid:durableId="248005912">
    <w:abstractNumId w:val="13"/>
  </w:num>
  <w:num w:numId="52" w16cid:durableId="474109132">
    <w:abstractNumId w:val="13"/>
  </w:num>
  <w:num w:numId="53" w16cid:durableId="1514107589">
    <w:abstractNumId w:val="13"/>
  </w:num>
  <w:num w:numId="54" w16cid:durableId="210580123">
    <w:abstractNumId w:val="13"/>
  </w:num>
  <w:num w:numId="55" w16cid:durableId="6357969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oNotTrackMoves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14B2"/>
    <w:rsid w:val="00436173"/>
    <w:rsid w:val="00654F1C"/>
    <w:rsid w:val="0079638E"/>
    <w:rsid w:val="00831768"/>
    <w:rsid w:val="008714B2"/>
    <w:rsid w:val="00894AFC"/>
    <w:rsid w:val="00981F64"/>
    <w:rsid w:val="009B4713"/>
    <w:rsid w:val="009D0704"/>
    <w:rsid w:val="00A85B69"/>
    <w:rsid w:val="00A87F25"/>
    <w:rsid w:val="00AD5DCE"/>
    <w:rsid w:val="00CC3F88"/>
    <w:rsid w:val="00D10E48"/>
    <w:rsid w:val="00DD5771"/>
    <w:rsid w:val="00F9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3AB93E"/>
  <w15:chartTrackingRefBased/>
  <w15:docId w15:val="{6A5E8957-F2EE-44AC-985D-9CAB90D2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713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semiHidden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semiHidden/>
    <w:rPr>
      <w:vertAlign w:val="superscript"/>
    </w:rPr>
  </w:style>
  <w:style w:type="character" w:styleId="ac">
    <w:name w:val="Hyperlink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litude\AppData\Local\Temp\Rar$DIa7196.5346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задание.dot</Template>
  <TotalTime>94</TotalTime>
  <Pages>10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solitude</dc:creator>
  <cp:keywords/>
  <dc:description/>
  <cp:lastModifiedBy>Леонов Иван Юрьевич</cp:lastModifiedBy>
  <cp:revision>7</cp:revision>
  <cp:lastPrinted>2005-09-30T06:24:00Z</cp:lastPrinted>
  <dcterms:created xsi:type="dcterms:W3CDTF">2024-07-20T13:23:00Z</dcterms:created>
  <dcterms:modified xsi:type="dcterms:W3CDTF">2024-07-22T18:57:00Z</dcterms:modified>
</cp:coreProperties>
</file>